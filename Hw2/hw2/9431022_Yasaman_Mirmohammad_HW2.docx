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0D673A" w:rsidRDefault="00D077E9" w:rsidP="000B3DF1">
      <w:pPr>
        <w:bidi/>
        <w:rPr>
          <w:rFonts w:cs="B Nazanin"/>
          <w:color w:val="auto"/>
        </w:rPr>
      </w:pPr>
      <w:r w:rsidRPr="000D673A">
        <w:rPr>
          <w:rFonts w:cs="B Nazanin"/>
          <w:noProof/>
          <w:color w:val="auto"/>
        </w:rPr>
        <w:drawing>
          <wp:anchor distT="0" distB="0" distL="114300" distR="114300" simplePos="0" relativeHeight="251657216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0D673A" w:rsidRPr="000D673A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0D673A" w:rsidRDefault="00D077E9" w:rsidP="000B3DF1">
            <w:pPr>
              <w:bidi/>
              <w:rPr>
                <w:rFonts w:cs="B Nazanin"/>
                <w:color w:val="auto"/>
              </w:rPr>
            </w:pPr>
          </w:p>
          <w:p w:rsidR="00D077E9" w:rsidRPr="000D673A" w:rsidRDefault="00D077E9" w:rsidP="000B3DF1">
            <w:pPr>
              <w:bidi/>
              <w:rPr>
                <w:rFonts w:cs="B Nazanin"/>
                <w:color w:val="auto"/>
              </w:rPr>
            </w:pPr>
          </w:p>
        </w:tc>
      </w:tr>
      <w:tr w:rsidR="000D673A" w:rsidRPr="000D673A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0D673A" w:rsidRDefault="00D077E9" w:rsidP="000B3DF1">
            <w:pPr>
              <w:bidi/>
              <w:rPr>
                <w:rFonts w:cs="B Nazanin"/>
                <w:noProof/>
                <w:color w:val="auto"/>
              </w:rPr>
            </w:pPr>
          </w:p>
        </w:tc>
      </w:tr>
    </w:tbl>
    <w:p w:rsidR="00D077E9" w:rsidRPr="000D673A" w:rsidRDefault="004F61CE" w:rsidP="000B3DF1">
      <w:pPr>
        <w:bidi/>
        <w:spacing w:after="200"/>
        <w:rPr>
          <w:rFonts w:cs="B Nazanin"/>
          <w:color w:val="auto"/>
        </w:rPr>
      </w:pPr>
      <w:r w:rsidRPr="000D673A">
        <w:rPr>
          <w:rFonts w:cs="B Nazani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D31008" wp14:editId="501AC13F">
                <wp:simplePos x="0" y="0"/>
                <wp:positionH relativeFrom="column">
                  <wp:posOffset>95250</wp:posOffset>
                </wp:positionH>
                <wp:positionV relativeFrom="paragraph">
                  <wp:posOffset>6174740</wp:posOffset>
                </wp:positionV>
                <wp:extent cx="3924300" cy="1271270"/>
                <wp:effectExtent l="0" t="0" r="0" b="5080"/>
                <wp:wrapTight wrapText="bothSides">
                  <wp:wrapPolygon edited="0">
                    <wp:start x="315" y="971"/>
                    <wp:lineTo x="315" y="21363"/>
                    <wp:lineTo x="21285" y="21363"/>
                    <wp:lineTo x="21285" y="971"/>
                    <wp:lineTo x="315" y="971"/>
                  </wp:wrapPolygon>
                </wp:wrapTight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271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1CE" w:rsidRPr="004F61CE" w:rsidRDefault="004F61CE" w:rsidP="004F61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F61CE"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HW2</w:t>
                            </w:r>
                          </w:p>
                          <w:p w:rsidR="004F61CE" w:rsidRPr="004F61CE" w:rsidRDefault="004F61CE" w:rsidP="004F61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F61CE"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Yasaman Mirmohammad</w:t>
                            </w:r>
                          </w:p>
                          <w:p w:rsidR="004F61CE" w:rsidRPr="004F61CE" w:rsidRDefault="004F61CE" w:rsidP="004F61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F61CE"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>9431022</w:t>
                            </w:r>
                          </w:p>
                          <w:p w:rsidR="004F61CE" w:rsidRPr="004F61CE" w:rsidRDefault="004F61CE" w:rsidP="004F61CE">
                            <w:pPr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31008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7.5pt;margin-top:486.2pt;width:309pt;height:100.1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" filled="f" stroked="f" strokeweight=".5pt">
                <v:textbox style="mso-fit-shape-to-text:t" inset=",7.2pt,,0">
                  <w:txbxContent>
                    <w:p w:rsidR="004F61CE" w:rsidRPr="004F61CE" w:rsidRDefault="004F61CE" w:rsidP="004F61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F61CE">
                        <w:rPr>
                          <w:caps/>
                          <w:color w:val="FFFFFF" w:themeColor="background1"/>
                          <w:sz w:val="32"/>
                          <w:szCs w:val="32"/>
                        </w:rPr>
                        <w:t>HW2</w:t>
                      </w:r>
                    </w:p>
                    <w:p w:rsidR="004F61CE" w:rsidRPr="004F61CE" w:rsidRDefault="004F61CE" w:rsidP="004F61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F61CE">
                        <w:rPr>
                          <w:caps/>
                          <w:color w:val="FFFFFF" w:themeColor="background1"/>
                          <w:sz w:val="32"/>
                          <w:szCs w:val="32"/>
                        </w:rPr>
                        <w:t>Yasaman Mirmohammad</w:t>
                      </w:r>
                    </w:p>
                    <w:p w:rsidR="004F61CE" w:rsidRPr="004F61CE" w:rsidRDefault="004F61CE" w:rsidP="004F61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F61CE">
                        <w:rPr>
                          <w:caps/>
                          <w:color w:val="FFFFFF" w:themeColor="background1"/>
                          <w:sz w:val="32"/>
                          <w:szCs w:val="32"/>
                        </w:rPr>
                        <w:t>9431022</w:t>
                      </w:r>
                    </w:p>
                    <w:p w:rsidR="004F61CE" w:rsidRPr="004F61CE" w:rsidRDefault="004F61CE" w:rsidP="004F61CE">
                      <w:pPr>
                        <w:rPr>
                          <w:cap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0D673A">
        <w:rPr>
          <w:rFonts w:cs="B Nazanin"/>
          <w:noProof/>
          <w:color w:val="auto"/>
        </w:rPr>
        <w:t xml:space="preserve"> </w:t>
      </w:r>
      <w:r w:rsidRPr="000D673A">
        <w:rPr>
          <w:rFonts w:cs="B Nazanin"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9525</wp:posOffset>
                </wp:positionV>
                <wp:extent cx="3528695" cy="121031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7E9" w:rsidRDefault="004F61CE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Computational Intelligence </w:t>
                            </w:r>
                          </w:p>
                          <w:p w:rsidR="004F61CE" w:rsidRDefault="004F61CE" w:rsidP="00D077E9">
                            <w:pPr>
                              <w:pStyle w:val="Title"/>
                              <w:spacing w:after="0"/>
                            </w:pPr>
                          </w:p>
                          <w:p w:rsidR="004F61CE" w:rsidRPr="00D86945" w:rsidRDefault="004F61CE" w:rsidP="00D077E9">
                            <w:pPr>
                              <w:pStyle w:val="Title"/>
                              <w:spacing w:after="0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left:0;text-align:left;margin-left:32.65pt;margin-top:.75pt;width:277.85pt;height:9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" filled="f" stroked="f" strokeweight=".5pt">
                <v:textbox>
                  <w:txbxContent>
                    <w:p w:rsidR="00D077E9" w:rsidRDefault="004F61CE" w:rsidP="00D077E9">
                      <w:pPr>
                        <w:pStyle w:val="Title"/>
                        <w:spacing w:after="0"/>
                      </w:pPr>
                      <w:r>
                        <w:t xml:space="preserve">Computational Intelligence </w:t>
                      </w:r>
                    </w:p>
                    <w:p w:rsidR="004F61CE" w:rsidRDefault="004F61CE" w:rsidP="00D077E9">
                      <w:pPr>
                        <w:pStyle w:val="Title"/>
                        <w:spacing w:after="0"/>
                      </w:pPr>
                    </w:p>
                    <w:p w:rsidR="004F61CE" w:rsidRPr="00D86945" w:rsidRDefault="004F61CE" w:rsidP="00D077E9">
                      <w:pPr>
                        <w:pStyle w:val="Title"/>
                        <w:spacing w:after="0"/>
                      </w:pPr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7E9" w:rsidRPr="000D673A">
        <w:rPr>
          <w:rFonts w:cs="B Nazani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29C87" id="Rectangle 2" o:spid="_x0000_s1026" alt="colored rectangle" style="position:absolute;margin-left:-58.8pt;margin-top:525.2pt;width:611.1pt;height:265.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 w:rsidRPr="000D673A">
        <w:rPr>
          <w:rFonts w:cs="B Nazanin"/>
          <w:color w:val="auto"/>
        </w:rPr>
        <w:br w:type="page"/>
      </w:r>
    </w:p>
    <w:p w:rsidR="00D077E9" w:rsidRPr="000D673A" w:rsidRDefault="000D673A" w:rsidP="000B3DF1">
      <w:pPr>
        <w:pStyle w:val="Heading1"/>
        <w:pBdr>
          <w:bottom w:val="double" w:sz="6" w:space="1" w:color="auto"/>
        </w:pBdr>
        <w:bidi/>
        <w:rPr>
          <w:rFonts w:cs="B Nazanin" w:hint="cs"/>
          <w:color w:val="auto"/>
          <w:rtl/>
        </w:rPr>
      </w:pPr>
      <w:r w:rsidRPr="000D673A">
        <w:rPr>
          <w:rFonts w:cs="B Nazanin" w:hint="cs"/>
          <w:color w:val="auto"/>
          <w:rtl/>
        </w:rPr>
        <w:lastRenderedPageBreak/>
        <w:t>به نام خدا</w:t>
      </w:r>
    </w:p>
    <w:p w:rsidR="000D673A" w:rsidRPr="000D673A" w:rsidRDefault="000D673A" w:rsidP="000D673A">
      <w:pPr>
        <w:pStyle w:val="Heading1"/>
        <w:bidi/>
        <w:rPr>
          <w:rFonts w:cs="B Nazanin"/>
          <w:color w:val="auto"/>
        </w:rPr>
      </w:pPr>
      <w:proofErr w:type="spellStart"/>
      <w:r w:rsidRPr="000D673A">
        <w:rPr>
          <w:rFonts w:cs="B Nazanin" w:hint="cs"/>
          <w:color w:val="auto"/>
          <w:rtl/>
        </w:rPr>
        <w:t>گزارش</w:t>
      </w:r>
      <w:proofErr w:type="spellEnd"/>
      <w:r w:rsidRPr="000D673A">
        <w:rPr>
          <w:rFonts w:cs="B Nazanin" w:hint="cs"/>
          <w:color w:val="auto"/>
          <w:rtl/>
        </w:rPr>
        <w:t xml:space="preserve"> </w:t>
      </w:r>
      <w:proofErr w:type="spellStart"/>
      <w:r w:rsidRPr="000D673A">
        <w:rPr>
          <w:rFonts w:cs="B Nazanin" w:hint="cs"/>
          <w:color w:val="auto"/>
          <w:rtl/>
        </w:rPr>
        <w:t>تمرین</w:t>
      </w:r>
      <w:proofErr w:type="spellEnd"/>
      <w:r w:rsidRPr="000D673A">
        <w:rPr>
          <w:rFonts w:cs="B Nazanin" w:hint="cs"/>
          <w:color w:val="auto"/>
          <w:rtl/>
        </w:rPr>
        <w:t xml:space="preserve"> دوم هوش </w:t>
      </w:r>
      <w:proofErr w:type="spellStart"/>
      <w:r w:rsidRPr="000D673A">
        <w:rPr>
          <w:rFonts w:cs="B Nazanin" w:hint="cs"/>
          <w:color w:val="auto"/>
          <w:rtl/>
        </w:rPr>
        <w:t>محاسباتی</w:t>
      </w:r>
      <w:proofErr w:type="spellEnd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0D673A" w:rsidRPr="000D673A" w:rsidTr="00DF027C">
        <w:trPr>
          <w:trHeight w:val="3546"/>
        </w:trPr>
        <w:tc>
          <w:tcPr>
            <w:tcW w:w="9999" w:type="dxa"/>
          </w:tcPr>
          <w:p w:rsidR="00A6564E" w:rsidRPr="000D673A" w:rsidRDefault="00A6564E" w:rsidP="000B3DF1">
            <w:pPr>
              <w:bidi/>
              <w:rPr>
                <w:rFonts w:cs="B Nazanin"/>
                <w:color w:val="auto"/>
              </w:rPr>
            </w:pPr>
          </w:p>
          <w:p w:rsidR="004978B7" w:rsidRPr="000D673A" w:rsidRDefault="004978B7" w:rsidP="000B3D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/>
                <w:b w:val="0"/>
                <w:color w:val="auto"/>
                <w:szCs w:val="28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نحوه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بازنمایی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مسئله</w:t>
            </w:r>
            <w:proofErr w:type="spellEnd"/>
          </w:p>
          <w:p w:rsidR="002E550B" w:rsidRPr="000D673A" w:rsidRDefault="002E550B" w:rsidP="002E550B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eastAsia="SymbolMT" w:cs="B Nazanin" w:hint="cs"/>
                <w:b w:val="0"/>
                <w:color w:val="auto"/>
                <w:szCs w:val="28"/>
                <w:rtl/>
                <w:lang w:bidi="fa-IR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  <w:lang w:bidi="fa-IR"/>
              </w:rPr>
              <w:t>دو کلاس</w:t>
            </w:r>
            <w:r w:rsidRPr="000D673A">
              <w:rPr>
                <w:rFonts w:eastAsia="SymbolMT" w:cs="B Nazanin"/>
                <w:b w:val="0"/>
                <w:color w:val="auto"/>
                <w:szCs w:val="28"/>
                <w:lang w:bidi="fa-IR"/>
              </w:rPr>
              <w:t>ES</w:t>
            </w:r>
            <w:r w:rsidRPr="000D673A">
              <w:rPr>
                <w:rFonts w:eastAsia="SymbolMT" w:cs="B Nazanin" w:hint="cs"/>
                <w:b w:val="0"/>
                <w:color w:val="auto"/>
                <w:szCs w:val="28"/>
                <w:rtl/>
                <w:lang w:bidi="fa-IR"/>
              </w:rPr>
              <w:t xml:space="preserve">  و کروموزوم، مساله را مدل کرده اند.</w:t>
            </w:r>
          </w:p>
          <w:p w:rsidR="004978B7" w:rsidRPr="000D673A" w:rsidRDefault="004978B7" w:rsidP="000B3D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/>
                <w:b w:val="0"/>
                <w:color w:val="auto"/>
                <w:szCs w:val="28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نحوه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ترکیب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کروموزمها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با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همدیگر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gram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و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مقدار</w:t>
            </w:r>
            <w:proofErr w:type="gram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احتمال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ترکیب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و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تاثیر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آن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در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سرعت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همگرایی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>.</w:t>
            </w:r>
          </w:p>
          <w:p w:rsidR="002E550B" w:rsidRPr="000D673A" w:rsidRDefault="002E550B" w:rsidP="002E550B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/>
                <w:b w:val="0"/>
                <w:color w:val="auto"/>
                <w:szCs w:val="28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مشاهده شد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که</w:t>
            </w:r>
            <w:proofErr w:type="spellEnd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 هر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چه</w:t>
            </w:r>
            <w:proofErr w:type="spellEnd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 احتمال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ترکیب</w:t>
            </w:r>
            <w:proofErr w:type="spellEnd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بالاتر</w:t>
            </w:r>
            <w:proofErr w:type="spellEnd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 برود، سرعت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همگرایی</w:t>
            </w:r>
            <w:proofErr w:type="spellEnd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بیشتر</w:t>
            </w:r>
            <w:proofErr w:type="spellEnd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خواهد</w:t>
            </w:r>
            <w:proofErr w:type="spellEnd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 شد.</w:t>
            </w:r>
          </w:p>
          <w:p w:rsidR="00D37D9F" w:rsidRPr="000D673A" w:rsidRDefault="00D37D9F" w:rsidP="00D37D9F">
            <w:pPr>
              <w:pStyle w:val="HTMLPreformatted"/>
              <w:shd w:val="clear" w:color="auto" w:fill="2B2B2B"/>
              <w:rPr>
                <w:rFonts w:cs="B Nazanin"/>
                <w:sz w:val="18"/>
                <w:szCs w:val="18"/>
              </w:rPr>
            </w:pPr>
            <w:proofErr w:type="spellStart"/>
            <w:r w:rsidRPr="000D673A">
              <w:rPr>
                <w:rFonts w:cs="B Nazanin"/>
                <w:sz w:val="18"/>
                <w:szCs w:val="18"/>
              </w:rPr>
              <w:t>def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crossover(self):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num_crossovers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=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np.round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len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self.select_population_set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) *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self.p_combination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select_index_combination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=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np.random.randint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(0,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self.initial_number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* 3 - 1,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int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num_crossovers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))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for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in range(0,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len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select_index_combination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) - 1):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# try: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self.select_population_set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select_index_combination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]].gene[0] = \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    statistics.mean([self.select_population_set[select_index_combination[i]].gene[0],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             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self.select_population_set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select_index_combination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+ 1]].gene[0]])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self.select_population_set[select_index_combination[i]].evluate_update()</w:t>
            </w:r>
            <w:r w:rsidRPr="000D673A">
              <w:rPr>
                <w:rFonts w:cs="B Nazanin"/>
                <w:sz w:val="18"/>
                <w:szCs w:val="18"/>
              </w:rPr>
              <w:br/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self.select_population_set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select_index_combination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+ 1]].gene[1] = \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    statistics.mean([self.select_population_set[select_index_combination[i]].gene[1],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             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self.select_population_set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select_index_combination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+ 1]].gene[1]])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self.select_population_set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select_index_combination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+ 1]].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evluate_update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+= 1</w:t>
            </w:r>
          </w:p>
          <w:p w:rsidR="00D37D9F" w:rsidRPr="000D673A" w:rsidRDefault="00D37D9F" w:rsidP="00D37D9F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/>
                <w:b w:val="0"/>
                <w:color w:val="auto"/>
                <w:szCs w:val="28"/>
              </w:rPr>
            </w:pPr>
          </w:p>
          <w:p w:rsidR="004978B7" w:rsidRPr="000D673A" w:rsidRDefault="004978B7" w:rsidP="000B3D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/>
                <w:b w:val="0"/>
                <w:color w:val="auto"/>
                <w:szCs w:val="28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نحوه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جهش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gram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و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نحوه</w:t>
            </w:r>
            <w:proofErr w:type="gram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تعیین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گام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جهش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و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تاثیر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جهش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در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سرعت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همگرایی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>.</w:t>
            </w:r>
          </w:p>
          <w:p w:rsidR="002E550B" w:rsidRPr="000D673A" w:rsidRDefault="002E550B" w:rsidP="002E550B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eastAsia="SymbolMT" w:cs="B Nazanin"/>
                <w:b w:val="0"/>
                <w:color w:val="auto"/>
                <w:szCs w:val="28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نحوه ی </w:t>
            </w:r>
            <w:proofErr w:type="gram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 xml:space="preserve">جهش </w:t>
            </w:r>
            <w:r w:rsidRPr="000D673A">
              <w:rPr>
                <w:rFonts w:eastAsia="SymbolMT" w:cs="B Nazanin"/>
                <w:b w:val="0"/>
                <w:color w:val="auto"/>
                <w:szCs w:val="28"/>
              </w:rPr>
              <w:t>:</w:t>
            </w:r>
            <w:proofErr w:type="gramEnd"/>
          </w:p>
          <w:p w:rsidR="002E550B" w:rsidRPr="002E550B" w:rsidRDefault="002E550B" w:rsidP="002E550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</w:pP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 xml:space="preserve">[2] = </w:t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 xml:space="preserve">[2] * </w:t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math.exp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(-</w:t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np.random.normal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 xml:space="preserve">(0, 1) * </w:t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self.sigma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)</w:t>
            </w:r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br/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 xml:space="preserve">[0] += N01[0] * </w:t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[2]</w:t>
            </w:r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br/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 xml:space="preserve">[1] += N01[1] * </w:t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[2]</w:t>
            </w:r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br/>
              <w:t>norm = ((</w:t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[0]) ** 2 + (</w:t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[1]) ** 2) ** 0.5</w:t>
            </w:r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br/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[0] /= norm</w:t>
            </w:r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br/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chromosome.gene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[1] /= norm</w:t>
            </w:r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br/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self.sigma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 xml:space="preserve">= </w:t>
            </w:r>
            <w:proofErr w:type="spellStart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np.random.normal</w:t>
            </w:r>
            <w:proofErr w:type="spellEnd"/>
            <w:r w:rsidRPr="002E550B">
              <w:rPr>
                <w:rFonts w:ascii="Courier New" w:eastAsia="Times New Roman" w:hAnsi="Courier New" w:cs="B Nazanin"/>
                <w:b w:val="0"/>
                <w:color w:val="auto"/>
                <w:sz w:val="18"/>
                <w:szCs w:val="18"/>
              </w:rPr>
              <w:t>(0,0.05) ;</w:t>
            </w:r>
          </w:p>
          <w:p w:rsidR="002E550B" w:rsidRPr="000D673A" w:rsidRDefault="002E550B" w:rsidP="002E550B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eastAsia="SymbolMT" w:cs="B Nazanin"/>
                <w:b w:val="0"/>
                <w:color w:val="auto"/>
                <w:szCs w:val="28"/>
                <w:rtl/>
                <w:lang w:bidi="fa-IR"/>
              </w:rPr>
            </w:pPr>
            <w:r w:rsidRPr="000D673A">
              <w:rPr>
                <w:rFonts w:eastAsia="SymbolMT" w:cs="B Nazanin" w:hint="cs"/>
                <w:b w:val="0"/>
                <w:color w:val="auto"/>
                <w:szCs w:val="28"/>
                <w:rtl/>
                <w:lang w:bidi="fa-IR"/>
              </w:rPr>
              <w:t>با استفاده از یک تابع گاوسی ، ژن ها را جهش میدهیم و نتیجه ی به دست آمده را نرمال سازی میکنیم.</w:t>
            </w:r>
          </w:p>
          <w:p w:rsidR="002E550B" w:rsidRPr="000D673A" w:rsidRDefault="002E550B" w:rsidP="002E550B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eastAsia="SymbolMT" w:cs="B Nazanin" w:hint="cs"/>
                <w:b w:val="0"/>
                <w:color w:val="auto"/>
                <w:szCs w:val="28"/>
                <w:rtl/>
                <w:lang w:bidi="fa-IR"/>
              </w:rPr>
            </w:pPr>
          </w:p>
          <w:p w:rsidR="004978B7" w:rsidRPr="000D673A" w:rsidRDefault="004978B7" w:rsidP="000B3D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/>
                <w:b w:val="0"/>
                <w:color w:val="auto"/>
                <w:szCs w:val="28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نحوه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انتخاب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والدین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gram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و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بازماندگان</w:t>
            </w:r>
            <w:proofErr w:type="spellEnd"/>
            <w:proofErr w:type="gram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>.</w:t>
            </w:r>
          </w:p>
          <w:p w:rsidR="002E550B" w:rsidRPr="000D673A" w:rsidRDefault="002E550B" w:rsidP="002E550B">
            <w:pPr>
              <w:pStyle w:val="HTMLPreformatted"/>
              <w:shd w:val="clear" w:color="auto" w:fill="2B2B2B"/>
              <w:rPr>
                <w:rFonts w:cs="B Nazanin"/>
                <w:sz w:val="18"/>
                <w:szCs w:val="18"/>
              </w:rPr>
            </w:pPr>
            <w:proofErr w:type="spellStart"/>
            <w:r w:rsidRPr="000D673A">
              <w:rPr>
                <w:rFonts w:cs="B Nazanin"/>
                <w:sz w:val="18"/>
                <w:szCs w:val="18"/>
              </w:rPr>
              <w:t>def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choose_parent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(self):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for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in range(1, 4):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=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np.random.randint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(0,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self.initial_number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- 1,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self.initial_number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)</w:t>
            </w:r>
            <w:r w:rsidRPr="000D673A">
              <w:rPr>
                <w:rFonts w:cs="B Nazanin"/>
                <w:sz w:val="18"/>
                <w:szCs w:val="18"/>
              </w:rPr>
              <w:br/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for index in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    self.select_population_set.append(self.initial_population_set[index])</w:t>
            </w:r>
          </w:p>
          <w:p w:rsidR="002E550B" w:rsidRPr="000D673A" w:rsidRDefault="002E550B" w:rsidP="002E550B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eastAsia="SymbolMT" w:cs="B Nazanin"/>
                <w:b w:val="0"/>
                <w:color w:val="auto"/>
                <w:szCs w:val="28"/>
              </w:rPr>
            </w:pPr>
          </w:p>
          <w:p w:rsidR="002C1703" w:rsidRPr="000D673A" w:rsidRDefault="002C1703" w:rsidP="002C1703">
            <w:pPr>
              <w:pStyle w:val="HTMLPreformatted"/>
              <w:shd w:val="clear" w:color="auto" w:fill="2B2B2B"/>
              <w:rPr>
                <w:rFonts w:cs="B Nazanin"/>
                <w:sz w:val="18"/>
                <w:szCs w:val="18"/>
              </w:rPr>
            </w:pPr>
            <w:proofErr w:type="spellStart"/>
            <w:proofErr w:type="gramStart"/>
            <w:r w:rsidRPr="000D673A">
              <w:rPr>
                <w:rFonts w:cs="B Nazanin"/>
                <w:sz w:val="18"/>
                <w:szCs w:val="18"/>
              </w:rPr>
              <w:lastRenderedPageBreak/>
              <w:t>def</w:t>
            </w:r>
            <w:proofErr w:type="spellEnd"/>
            <w:proofErr w:type="gramEnd"/>
            <w:r w:rsidRPr="000D673A">
              <w:rPr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choose_new_generation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(self):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# </w:t>
            </w:r>
            <w:proofErr w:type="spellStart"/>
            <w:r w:rsidRPr="000D673A">
              <w:rPr>
                <w:rFonts w:cs="B Nazanin"/>
                <w:i/>
                <w:iCs/>
                <w:sz w:val="18"/>
                <w:szCs w:val="18"/>
              </w:rPr>
              <w:t>Todo</w:t>
            </w:r>
            <w:proofErr w:type="spellEnd"/>
            <w:r w:rsidRPr="000D673A">
              <w:rPr>
                <w:rFonts w:cs="B Nazanin"/>
                <w:i/>
                <w:iCs/>
                <w:sz w:val="18"/>
                <w:szCs w:val="18"/>
              </w:rPr>
              <w:br/>
              <w:t xml:space="preserve">    """</w:t>
            </w:r>
            <w:r w:rsidRPr="000D673A">
              <w:rPr>
                <w:rFonts w:cs="B Nazanin"/>
                <w:i/>
                <w:iCs/>
                <w:sz w:val="18"/>
                <w:szCs w:val="18"/>
              </w:rPr>
              <w:br/>
              <w:t xml:space="preserve">    Use one of the discussed methods in class.</w:t>
            </w:r>
            <w:r w:rsidRPr="000D673A">
              <w:rPr>
                <w:rFonts w:cs="B Nazanin"/>
                <w:i/>
                <w:iCs/>
                <w:sz w:val="18"/>
                <w:szCs w:val="18"/>
              </w:rPr>
              <w:br/>
              <w:t xml:space="preserve">    Q-tournament is </w:t>
            </w:r>
            <w:proofErr w:type="gramStart"/>
            <w:r w:rsidRPr="000D673A">
              <w:rPr>
                <w:rFonts w:cs="B Nazanin"/>
                <w:i/>
                <w:iCs/>
                <w:sz w:val="18"/>
                <w:szCs w:val="18"/>
              </w:rPr>
              <w:t>suggested !</w:t>
            </w:r>
            <w:proofErr w:type="gramEnd"/>
            <w:r w:rsidRPr="000D673A">
              <w:rPr>
                <w:rFonts w:cs="B Nazanin"/>
                <w:i/>
                <w:iCs/>
                <w:sz w:val="18"/>
                <w:szCs w:val="18"/>
              </w:rPr>
              <w:br/>
              <w:t xml:space="preserve">    </w:t>
            </w:r>
            <w:r w:rsidRPr="000D673A">
              <w:rPr>
                <w:rFonts w:cs="B Nazanin"/>
                <w:b/>
                <w:bCs/>
                <w:i/>
                <w:iCs/>
                <w:sz w:val="18"/>
                <w:szCs w:val="18"/>
              </w:rPr>
              <w:t>:return</w:t>
            </w:r>
            <w:r w:rsidRPr="000D673A">
              <w:rPr>
                <w:rFonts w:cs="B Nazanin"/>
                <w:i/>
                <w:iCs/>
                <w:sz w:val="18"/>
                <w:szCs w:val="18"/>
              </w:rPr>
              <w:t>: Mu selected chromosomes for next cycle</w:t>
            </w:r>
            <w:r w:rsidRPr="000D673A">
              <w:rPr>
                <w:rFonts w:cs="B Nazanin"/>
                <w:i/>
                <w:iCs/>
                <w:sz w:val="18"/>
                <w:szCs w:val="18"/>
              </w:rPr>
              <w:br/>
              <w:t xml:space="preserve">    """</w:t>
            </w:r>
            <w:r w:rsidRPr="000D673A">
              <w:rPr>
                <w:rFonts w:cs="B Nazanin"/>
                <w:i/>
                <w:iCs/>
                <w:sz w:val="18"/>
                <w:szCs w:val="18"/>
              </w:rPr>
              <w:br/>
              <w:t xml:space="preserve">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select_chrom_set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= [0, 0, 0, 0]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q_tornoment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= 4</w:t>
            </w:r>
            <w:r w:rsidRPr="000D673A">
              <w:rPr>
                <w:rFonts w:cs="B Nazanin"/>
                <w:sz w:val="18"/>
                <w:szCs w:val="18"/>
              </w:rPr>
              <w:br/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#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chromosome_set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=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self.select_population_set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br/>
              <w:t xml:space="preserve">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chromosome_set.extend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self.initial_population_set.clear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for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in range(0,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self.initial_number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):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=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np.random.randint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(0,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len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chromosome_set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) - 1 -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q_tornoment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j = 0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for index in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select_index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select_chrom_set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[j] =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chromosome_set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[index]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    j += 1</w:t>
            </w:r>
            <w:r w:rsidRPr="000D673A">
              <w:rPr>
                <w:rFonts w:cs="B Nazanin"/>
                <w:sz w:val="18"/>
                <w:szCs w:val="18"/>
              </w:rPr>
              <w:br/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sorted(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select_chrom_set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, key=lambda x: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x.score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, reverse=False)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self.initial_population_set.append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select_chrom_set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[0])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chromosome_set.remove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select_chrom_set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[0])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= sorted(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, key=lambda x: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x.score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, reverse=False)</w:t>
            </w:r>
            <w:r w:rsidRPr="000D673A">
              <w:rPr>
                <w:rFonts w:cs="B Nazanin"/>
                <w:sz w:val="18"/>
                <w:szCs w:val="18"/>
              </w:rPr>
              <w:br/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return</w:t>
            </w:r>
          </w:p>
          <w:p w:rsidR="002C1703" w:rsidRPr="000D673A" w:rsidRDefault="002C1703" w:rsidP="002C1703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eastAsia="SymbolMT" w:cs="B Nazanin"/>
                <w:b w:val="0"/>
                <w:color w:val="auto"/>
                <w:szCs w:val="28"/>
              </w:rPr>
            </w:pPr>
          </w:p>
          <w:p w:rsidR="004978B7" w:rsidRPr="000D673A" w:rsidRDefault="004978B7" w:rsidP="000B3DF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/>
                <w:b w:val="0"/>
                <w:color w:val="auto"/>
                <w:szCs w:val="28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تعداد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جمعیت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و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تعداد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proofErr w:type="gram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فرزندان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)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مقادیر</w:t>
            </w:r>
            <w:proofErr w:type="spellEnd"/>
            <w:proofErr w:type="gram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مختلف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را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امتحان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کرده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و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سرعت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همگرایی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را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مشاهده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کرده</w:t>
            </w:r>
            <w:proofErr w:type="spellEnd"/>
          </w:p>
          <w:p w:rsidR="004978B7" w:rsidRPr="000D673A" w:rsidRDefault="004978B7" w:rsidP="00201B06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/>
                <w:b w:val="0"/>
                <w:color w:val="auto"/>
                <w:szCs w:val="28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و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نتیجه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را</w:t>
            </w:r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ارائه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 xml:space="preserve"> </w:t>
            </w:r>
            <w:proofErr w:type="spellStart"/>
            <w:proofErr w:type="gramStart"/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</w:rPr>
              <w:t>دهید</w:t>
            </w:r>
            <w:proofErr w:type="spellEnd"/>
            <w:r w:rsidRPr="000D673A">
              <w:rPr>
                <w:rFonts w:ascii="BNazanin" w:eastAsia="SymbolMT" w:cs="B Nazanin"/>
                <w:b w:val="0"/>
                <w:color w:val="auto"/>
                <w:szCs w:val="28"/>
              </w:rPr>
              <w:t>(</w:t>
            </w:r>
            <w:proofErr w:type="gramEnd"/>
          </w:p>
          <w:p w:rsidR="002C1703" w:rsidRPr="000D673A" w:rsidRDefault="002C1703" w:rsidP="002C1703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/>
                <w:b w:val="0"/>
                <w:color w:val="auto"/>
                <w:szCs w:val="28"/>
                <w:rtl/>
                <w:lang w:bidi="fa-IR"/>
              </w:rPr>
            </w:pPr>
            <w:r w:rsidRPr="000D673A">
              <w:rPr>
                <w:rFonts w:ascii="BNazanin" w:eastAsia="SymbolMT" w:cs="B Nazanin" w:hint="cs"/>
                <w:b w:val="0"/>
                <w:color w:val="auto"/>
                <w:szCs w:val="28"/>
                <w:rtl/>
                <w:lang w:bidi="fa-IR"/>
              </w:rPr>
              <w:t>تعداد جمعیت و تعداد فرزندان رابطه مستقیمی با سرعت همگرایی دارد چرا که در راستای افزایش تنوع است.</w:t>
            </w:r>
          </w:p>
          <w:p w:rsidR="002C1703" w:rsidRPr="000D673A" w:rsidRDefault="002C1703" w:rsidP="002C1703">
            <w:pPr>
              <w:pStyle w:val="ListParagraph"/>
              <w:autoSpaceDE w:val="0"/>
              <w:autoSpaceDN w:val="0"/>
              <w:bidi/>
              <w:adjustRightInd w:val="0"/>
              <w:spacing w:line="240" w:lineRule="auto"/>
              <w:rPr>
                <w:rFonts w:ascii="BNazanin" w:eastAsia="SymbolMT" w:cs="B Nazanin" w:hint="cs"/>
                <w:b w:val="0"/>
                <w:color w:val="auto"/>
                <w:szCs w:val="28"/>
                <w:rtl/>
                <w:lang w:bidi="fa-IR"/>
              </w:rPr>
            </w:pPr>
          </w:p>
          <w:p w:rsidR="00DF027C" w:rsidRPr="000D673A" w:rsidRDefault="004978B7" w:rsidP="000B3DF1">
            <w:pPr>
              <w:pStyle w:val="Content"/>
              <w:numPr>
                <w:ilvl w:val="0"/>
                <w:numId w:val="5"/>
              </w:numPr>
              <w:bidi/>
              <w:rPr>
                <w:rFonts w:cs="B Nazanin"/>
                <w:color w:val="auto"/>
              </w:rPr>
            </w:pPr>
            <w:r w:rsidRPr="000D673A">
              <w:rPr>
                <w:rFonts w:ascii="BNazanin" w:eastAsia="SymbolMT" w:cs="B Nazanin" w:hint="cs"/>
                <w:b/>
                <w:color w:val="auto"/>
                <w:szCs w:val="28"/>
                <w:rtl/>
              </w:rPr>
              <w:t>شرط</w:t>
            </w:r>
            <w:r w:rsidRPr="000D673A">
              <w:rPr>
                <w:rFonts w:ascii="BNazanin" w:eastAsia="SymbolMT" w:cs="B Nazanin"/>
                <w:b/>
                <w:color w:val="auto"/>
                <w:szCs w:val="28"/>
              </w:rPr>
              <w:t xml:space="preserve"> </w:t>
            </w:r>
            <w:r w:rsidRPr="000D673A">
              <w:rPr>
                <w:rFonts w:ascii="BNazanin" w:eastAsia="SymbolMT" w:cs="B Nazanin" w:hint="cs"/>
                <w:b/>
                <w:color w:val="auto"/>
                <w:szCs w:val="28"/>
                <w:rtl/>
              </w:rPr>
              <w:t>خاتمه</w:t>
            </w:r>
            <w:r w:rsidRPr="000D673A">
              <w:rPr>
                <w:rFonts w:ascii="BNazanin" w:eastAsia="SymbolMT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/>
                <w:color w:val="auto"/>
                <w:szCs w:val="28"/>
                <w:rtl/>
              </w:rPr>
              <w:t>الگوریتم</w:t>
            </w:r>
            <w:proofErr w:type="spellEnd"/>
            <w:r w:rsidRPr="000D673A">
              <w:rPr>
                <w:rFonts w:ascii="BNazanin" w:eastAsia="SymbolMT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Pr="000D673A">
              <w:rPr>
                <w:rFonts w:ascii="BNazanin" w:eastAsia="SymbolMT" w:cs="B Nazanin" w:hint="cs"/>
                <w:b/>
                <w:color w:val="auto"/>
                <w:szCs w:val="28"/>
                <w:rtl/>
              </w:rPr>
              <w:t>تکاملی</w:t>
            </w:r>
            <w:proofErr w:type="spellEnd"/>
            <w:r w:rsidRPr="000D673A">
              <w:rPr>
                <w:rFonts w:ascii="BNazanin" w:eastAsia="SymbolMT" w:cs="B Nazanin"/>
                <w:b/>
                <w:color w:val="auto"/>
                <w:szCs w:val="28"/>
              </w:rPr>
              <w:t>.</w:t>
            </w:r>
          </w:p>
          <w:p w:rsidR="002C1703" w:rsidRPr="000D673A" w:rsidRDefault="002C1703" w:rsidP="002C1703">
            <w:pPr>
              <w:pStyle w:val="HTMLPreformatted"/>
              <w:shd w:val="clear" w:color="auto" w:fill="2B2B2B"/>
              <w:rPr>
                <w:rFonts w:cs="B Nazanin"/>
                <w:sz w:val="18"/>
                <w:szCs w:val="18"/>
              </w:rPr>
            </w:pPr>
            <w:proofErr w:type="spellStart"/>
            <w:r w:rsidRPr="000D673A">
              <w:rPr>
                <w:rFonts w:cs="B Nazanin"/>
                <w:sz w:val="18"/>
                <w:szCs w:val="18"/>
              </w:rPr>
              <w:t>def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evolution_process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(self):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= 0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while 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in range(0, 20)):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for x in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: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    print(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x.score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self.select_parent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self.mutation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self.crossover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self.select_population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()</w:t>
            </w:r>
            <w:r w:rsidRPr="000D673A">
              <w:rPr>
                <w:rFonts w:cs="B Nazanin"/>
                <w:sz w:val="18"/>
                <w:szCs w:val="18"/>
              </w:rPr>
              <w:br/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print("*************************************************")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+= 1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print("best chromosome:",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[0].score,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     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statistics.stdev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[0].Z,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statistics.mean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[0].Z)))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print("worst chromosome:",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[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self.initial_number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- 1].score)</w:t>
            </w:r>
            <w:r w:rsidRPr="000D673A">
              <w:rPr>
                <w:rFonts w:cs="B Nazanin"/>
                <w:sz w:val="18"/>
                <w:szCs w:val="18"/>
              </w:rPr>
              <w:br/>
              <w:t xml:space="preserve">        print("mean score:",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statistics.mean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(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chrom.score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for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chrom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 xml:space="preserve"> in </w:t>
            </w:r>
            <w:proofErr w:type="spellStart"/>
            <w:r w:rsidRPr="000D673A">
              <w:rPr>
                <w:rFonts w:cs="B Nazanin"/>
                <w:sz w:val="18"/>
                <w:szCs w:val="18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</w:rPr>
              <w:t>))</w:t>
            </w:r>
          </w:p>
          <w:p w:rsidR="002C1703" w:rsidRPr="000D673A" w:rsidRDefault="002C1703" w:rsidP="002C1703">
            <w:pPr>
              <w:pStyle w:val="HTMLPreformatted"/>
              <w:shd w:val="clear" w:color="auto" w:fill="2B2B2B"/>
              <w:rPr>
                <w:rFonts w:cs="B Nazanin"/>
                <w:sz w:val="18"/>
                <w:szCs w:val="18"/>
              </w:rPr>
            </w:pPr>
          </w:p>
          <w:p w:rsidR="002C1703" w:rsidRPr="000D673A" w:rsidRDefault="002C1703" w:rsidP="002C1703">
            <w:pPr>
              <w:pStyle w:val="HTMLPreformatted"/>
              <w:shd w:val="clear" w:color="auto" w:fill="2B2B2B"/>
              <w:rPr>
                <w:rFonts w:cs="B Nazanin"/>
                <w:sz w:val="18"/>
                <w:szCs w:val="18"/>
              </w:rPr>
            </w:pPr>
            <w:r w:rsidRPr="000D673A">
              <w:rPr>
                <w:rFonts w:cs="B Nazanin"/>
                <w:sz w:val="18"/>
                <w:szCs w:val="18"/>
                <w:highlight w:val="darkCyan"/>
              </w:rPr>
              <w:t xml:space="preserve">if </w:t>
            </w:r>
            <w:proofErr w:type="spellStart"/>
            <w:r w:rsidRPr="000D673A">
              <w:rPr>
                <w:rFonts w:cs="B Nazanin"/>
                <w:sz w:val="18"/>
                <w:szCs w:val="18"/>
                <w:highlight w:val="darkCyan"/>
              </w:rPr>
              <w:t>i</w:t>
            </w:r>
            <w:proofErr w:type="spellEnd"/>
            <w:r w:rsidRPr="000D673A">
              <w:rPr>
                <w:rFonts w:cs="B Nazanin"/>
                <w:sz w:val="18"/>
                <w:szCs w:val="18"/>
                <w:highlight w:val="darkCyan"/>
              </w:rPr>
              <w:t xml:space="preserve"> &gt; 100:</w:t>
            </w:r>
            <w:r w:rsidRPr="000D673A">
              <w:rPr>
                <w:rFonts w:cs="B Nazanin"/>
                <w:sz w:val="18"/>
                <w:szCs w:val="18"/>
                <w:highlight w:val="darkCyan"/>
              </w:rPr>
              <w:br/>
              <w:t xml:space="preserve">    break</w:t>
            </w:r>
            <w:r w:rsidRPr="000D673A">
              <w:rPr>
                <w:rFonts w:cs="B Nazanin"/>
                <w:sz w:val="18"/>
                <w:szCs w:val="18"/>
                <w:highlight w:val="darkCyan"/>
              </w:rPr>
              <w:br/>
            </w:r>
            <w:r w:rsidRPr="000D673A">
              <w:rPr>
                <w:rFonts w:cs="B Nazanin"/>
                <w:sz w:val="18"/>
                <w:szCs w:val="18"/>
                <w:highlight w:val="darkCyan"/>
              </w:rPr>
              <w:lastRenderedPageBreak/>
              <w:br/>
              <w:t xml:space="preserve">return </w:t>
            </w:r>
            <w:proofErr w:type="spellStart"/>
            <w:r w:rsidRPr="000D673A">
              <w:rPr>
                <w:rFonts w:cs="B Nazanin"/>
                <w:sz w:val="18"/>
                <w:szCs w:val="18"/>
                <w:highlight w:val="darkCyan"/>
              </w:rPr>
              <w:t>self.initial_population_set</w:t>
            </w:r>
            <w:proofErr w:type="spellEnd"/>
            <w:r w:rsidRPr="000D673A">
              <w:rPr>
                <w:rFonts w:cs="B Nazanin"/>
                <w:sz w:val="18"/>
                <w:szCs w:val="18"/>
                <w:highlight w:val="darkCyan"/>
              </w:rPr>
              <w:t>[0]</w:t>
            </w:r>
          </w:p>
          <w:p w:rsidR="002C1703" w:rsidRPr="000D673A" w:rsidRDefault="002C1703" w:rsidP="002C1703">
            <w:pPr>
              <w:pStyle w:val="HTMLPreformatted"/>
              <w:shd w:val="clear" w:color="auto" w:fill="2B2B2B"/>
              <w:rPr>
                <w:rFonts w:cs="B Nazanin"/>
                <w:sz w:val="18"/>
                <w:szCs w:val="18"/>
              </w:rPr>
            </w:pPr>
          </w:p>
          <w:p w:rsidR="002C1703" w:rsidRPr="000D673A" w:rsidRDefault="002C1703" w:rsidP="002C1703">
            <w:pPr>
              <w:pStyle w:val="Content"/>
              <w:bidi/>
              <w:ind w:left="720"/>
              <w:rPr>
                <w:rFonts w:cs="B Nazanin"/>
                <w:color w:val="auto"/>
                <w:rtl/>
              </w:rPr>
            </w:pPr>
          </w:p>
          <w:p w:rsidR="002C1703" w:rsidRPr="000D673A" w:rsidRDefault="002C1703" w:rsidP="002C1703">
            <w:pPr>
              <w:pStyle w:val="Content"/>
              <w:bidi/>
              <w:ind w:left="720"/>
              <w:rPr>
                <w:rFonts w:cs="B Nazanin"/>
                <w:color w:val="auto"/>
                <w:rtl/>
              </w:rPr>
            </w:pPr>
            <w:proofErr w:type="spellStart"/>
            <w:r w:rsidRPr="000D673A">
              <w:rPr>
                <w:rFonts w:cs="B Nazanin" w:hint="cs"/>
                <w:color w:val="auto"/>
                <w:rtl/>
              </w:rPr>
              <w:t>اگر</w:t>
            </w:r>
            <w:proofErr w:type="spellEnd"/>
            <w:r w:rsidRPr="000D673A">
              <w:rPr>
                <w:rFonts w:cs="B Nazanin" w:hint="cs"/>
                <w:color w:val="auto"/>
                <w:rtl/>
              </w:rPr>
              <w:t xml:space="preserve"> به </w:t>
            </w:r>
            <w:proofErr w:type="spellStart"/>
            <w:r w:rsidRPr="000D673A">
              <w:rPr>
                <w:rFonts w:cs="B Nazanin" w:hint="cs"/>
                <w:color w:val="auto"/>
                <w:rtl/>
              </w:rPr>
              <w:t>پایان</w:t>
            </w:r>
            <w:proofErr w:type="spellEnd"/>
            <w:r w:rsidRPr="000D673A">
              <w:rPr>
                <w:rFonts w:cs="B Nazanin" w:hint="cs"/>
                <w:color w:val="auto"/>
                <w:rtl/>
              </w:rPr>
              <w:t xml:space="preserve"> تنوع </w:t>
            </w:r>
            <w:proofErr w:type="spellStart"/>
            <w:r w:rsidRPr="000D673A">
              <w:rPr>
                <w:rFonts w:cs="B Nazanin" w:hint="cs"/>
                <w:color w:val="auto"/>
                <w:rtl/>
              </w:rPr>
              <w:t>یا</w:t>
            </w:r>
            <w:proofErr w:type="spellEnd"/>
            <w:r w:rsidRPr="000D673A">
              <w:rPr>
                <w:rFonts w:cs="B Nazanin" w:hint="cs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cs="B Nazanin" w:hint="cs"/>
                <w:color w:val="auto"/>
                <w:rtl/>
              </w:rPr>
              <w:t>شایستگی</w:t>
            </w:r>
            <w:proofErr w:type="spellEnd"/>
            <w:r w:rsidRPr="000D673A">
              <w:rPr>
                <w:rFonts w:cs="B Nazanin" w:hint="cs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cs="B Nazanin" w:hint="cs"/>
                <w:color w:val="auto"/>
                <w:rtl/>
              </w:rPr>
              <w:t>برسیم</w:t>
            </w:r>
            <w:proofErr w:type="spellEnd"/>
            <w:r w:rsidRPr="000D673A">
              <w:rPr>
                <w:rFonts w:cs="B Nazanin" w:hint="cs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cs="B Nazanin" w:hint="cs"/>
                <w:color w:val="auto"/>
                <w:rtl/>
              </w:rPr>
              <w:t>الگوریتم</w:t>
            </w:r>
            <w:proofErr w:type="spellEnd"/>
            <w:r w:rsidRPr="000D673A">
              <w:rPr>
                <w:rFonts w:cs="B Nazanin" w:hint="cs"/>
                <w:color w:val="auto"/>
                <w:rtl/>
              </w:rPr>
              <w:t xml:space="preserve"> خاتمه </w:t>
            </w:r>
            <w:proofErr w:type="spellStart"/>
            <w:r w:rsidRPr="000D673A">
              <w:rPr>
                <w:rFonts w:cs="B Nazanin" w:hint="cs"/>
                <w:color w:val="auto"/>
                <w:rtl/>
              </w:rPr>
              <w:t>یافته</w:t>
            </w:r>
            <w:proofErr w:type="spellEnd"/>
            <w:r w:rsidRPr="000D673A">
              <w:rPr>
                <w:rFonts w:cs="B Nazanin" w:hint="cs"/>
                <w:color w:val="auto"/>
                <w:rtl/>
              </w:rPr>
              <w:t xml:space="preserve"> است.</w:t>
            </w:r>
          </w:p>
          <w:p w:rsidR="000D673A" w:rsidRPr="000D673A" w:rsidRDefault="000D673A" w:rsidP="000D673A">
            <w:pPr>
              <w:pStyle w:val="Content"/>
              <w:bidi/>
              <w:ind w:left="720"/>
              <w:rPr>
                <w:rFonts w:cs="B Nazanin"/>
                <w:color w:val="auto"/>
                <w:rtl/>
              </w:rPr>
            </w:pPr>
          </w:p>
          <w:p w:rsidR="000D673A" w:rsidRPr="000D673A" w:rsidRDefault="000D673A" w:rsidP="000D673A">
            <w:pPr>
              <w:pStyle w:val="Content"/>
              <w:bidi/>
              <w:ind w:left="720"/>
              <w:rPr>
                <w:rFonts w:cs="B Nazanin"/>
                <w:color w:val="auto"/>
                <w:rtl/>
              </w:rPr>
            </w:pPr>
          </w:p>
          <w:p w:rsidR="000D673A" w:rsidRPr="000D673A" w:rsidRDefault="000D673A" w:rsidP="000D673A">
            <w:pPr>
              <w:pStyle w:val="Content"/>
              <w:bidi/>
              <w:ind w:left="720"/>
              <w:rPr>
                <w:rFonts w:cs="B Nazanin"/>
                <w:b/>
                <w:bCs/>
                <w:color w:val="auto"/>
                <w:sz w:val="36"/>
                <w:szCs w:val="36"/>
              </w:rPr>
            </w:pPr>
            <w:proofErr w:type="spellStart"/>
            <w:r w:rsidRPr="000D673A">
              <w:rPr>
                <w:rFonts w:cs="B Nazanin" w:hint="cs"/>
                <w:b/>
                <w:bCs/>
                <w:color w:val="auto"/>
                <w:sz w:val="36"/>
                <w:szCs w:val="36"/>
                <w:rtl/>
              </w:rPr>
              <w:t>توضیحات</w:t>
            </w:r>
            <w:proofErr w:type="spellEnd"/>
            <w:r w:rsidRPr="000D673A">
              <w:rPr>
                <w:rFonts w:cs="B Nazanin" w:hint="cs"/>
                <w:b/>
                <w:bCs/>
                <w:color w:val="auto"/>
                <w:sz w:val="36"/>
                <w:szCs w:val="36"/>
                <w:rtl/>
              </w:rPr>
              <w:t xml:space="preserve"> </w:t>
            </w:r>
            <w:proofErr w:type="gramStart"/>
            <w:r w:rsidRPr="000D673A">
              <w:rPr>
                <w:rFonts w:cs="B Nazanin" w:hint="cs"/>
                <w:b/>
                <w:bCs/>
                <w:color w:val="auto"/>
                <w:sz w:val="36"/>
                <w:szCs w:val="36"/>
                <w:rtl/>
              </w:rPr>
              <w:t xml:space="preserve">و </w:t>
            </w:r>
            <w:proofErr w:type="spellStart"/>
            <w:r w:rsidRPr="000D673A">
              <w:rPr>
                <w:rFonts w:cs="B Nazanin" w:hint="cs"/>
                <w:b/>
                <w:bCs/>
                <w:color w:val="auto"/>
                <w:sz w:val="36"/>
                <w:szCs w:val="36"/>
                <w:rtl/>
              </w:rPr>
              <w:t>نتایج</w:t>
            </w:r>
            <w:proofErr w:type="spellEnd"/>
            <w:proofErr w:type="gramEnd"/>
            <w:r w:rsidRPr="000D673A">
              <w:rPr>
                <w:rFonts w:cs="B Nazanin" w:hint="cs"/>
                <w:b/>
                <w:bCs/>
                <w:color w:val="auto"/>
                <w:sz w:val="36"/>
                <w:szCs w:val="36"/>
                <w:rtl/>
              </w:rPr>
              <w:t>:</w:t>
            </w:r>
          </w:p>
          <w:p w:rsidR="000B3DF1" w:rsidRPr="000D673A" w:rsidRDefault="000B3DF1" w:rsidP="000B3DF1">
            <w:pPr>
              <w:pStyle w:val="Content"/>
              <w:bidi/>
              <w:ind w:left="720"/>
              <w:rPr>
                <w:rFonts w:ascii="BNazanin" w:eastAsia="SymbolMT" w:cs="B Nazanin"/>
                <w:b/>
                <w:color w:val="auto"/>
                <w:szCs w:val="28"/>
              </w:rPr>
            </w:pPr>
          </w:p>
          <w:p w:rsidR="000B3DF1" w:rsidRPr="000D673A" w:rsidRDefault="00E33264" w:rsidP="00B32295">
            <w:pPr>
              <w:pStyle w:val="Content"/>
              <w:bidi/>
              <w:ind w:left="720"/>
              <w:rPr>
                <w:rFonts w:ascii="Calibri" w:eastAsiaTheme="minorHAnsi" w:hAnsi="Calibri" w:cs="B Nazanin"/>
                <w:b/>
                <w:color w:val="auto"/>
                <w:szCs w:val="28"/>
              </w:rPr>
            </w:pPr>
            <w:r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>PCA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یک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روش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تحلیل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داده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هاست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که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درآن،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گوی</w:t>
            </w:r>
            <w:proofErr w:type="spellEnd"/>
            <w:r w:rsidR="00B32295" w:rsidRPr="000D673A">
              <w:rPr>
                <w:rFonts w:ascii="Calibri" w:eastAsiaTheme="minorHAnsi" w:hAnsi="Calibri" w:cs="B Nazanin" w:hint="cs"/>
                <w:b/>
                <w:color w:val="auto"/>
                <w:szCs w:val="28"/>
                <w:rtl/>
                <w:lang w:bidi="fa-IR"/>
              </w:rPr>
              <w:t xml:space="preserve">ی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،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محورهای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مختصات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چرخانده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میشوند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تا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ما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از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زاویه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ی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دیگری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به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توزی</w:t>
            </w:r>
            <w:r w:rsidR="00B32295" w:rsidRPr="000D673A">
              <w:rPr>
                <w:rFonts w:ascii="Calibri" w:eastAsiaTheme="minorHAnsi" w:hAnsi="Calibri" w:cs="B Nazanin" w:hint="cs"/>
                <w:b/>
                <w:color w:val="auto"/>
                <w:szCs w:val="28"/>
                <w:rtl/>
              </w:rPr>
              <w:t>ع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داده</w:t>
            </w:r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هایمان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نگاه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 xml:space="preserve"> </w:t>
            </w:r>
            <w:proofErr w:type="spellStart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  <w:t>کنیم</w:t>
            </w:r>
            <w:proofErr w:type="spellEnd"/>
            <w:r w:rsidR="00B32295" w:rsidRPr="000D673A">
              <w:rPr>
                <w:rFonts w:ascii="Calibri" w:eastAsiaTheme="minorHAnsi" w:hAnsi="Calibri" w:cs="B Nazanin"/>
                <w:b/>
                <w:color w:val="auto"/>
                <w:szCs w:val="28"/>
              </w:rPr>
              <w:t>.</w:t>
            </w:r>
          </w:p>
          <w:p w:rsidR="00E33264" w:rsidRPr="000D673A" w:rsidRDefault="00E33264" w:rsidP="001B018F">
            <w:pPr>
              <w:pStyle w:val="NormalWeb"/>
              <w:shd w:val="clear" w:color="auto" w:fill="FFFFFF"/>
              <w:bidi/>
              <w:spacing w:before="120" w:beforeAutospacing="0" w:after="120" w:afterAutospacing="0"/>
              <w:rPr>
                <w:rFonts w:ascii="Calibri" w:hAnsi="Calibri" w:cs="B Nazanin"/>
                <w:sz w:val="28"/>
                <w:szCs w:val="28"/>
              </w:rPr>
            </w:pPr>
            <w:r w:rsidRPr="000D673A">
              <w:rPr>
                <w:rFonts w:ascii="Tahoma" w:hAnsi="Tahoma" w:cs="B Nazanin"/>
                <w:sz w:val="21"/>
                <w:szCs w:val="21"/>
                <w:lang w:bidi="fa-IR"/>
              </w:rPr>
              <w:t>PCA</w:t>
            </w:r>
            <w:r w:rsidRPr="000D673A">
              <w:rPr>
                <w:rFonts w:ascii="Tahoma" w:hAnsi="Tahoma" w:cs="B Nazanin" w:hint="cs"/>
                <w:sz w:val="21"/>
                <w:szCs w:val="21"/>
                <w:rtl/>
                <w:lang w:bidi="fa-IR"/>
              </w:rPr>
              <w:t>،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تبدیلی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در</w:t>
            </w:r>
            <w:r w:rsidRPr="000D673A">
              <w:rPr>
                <w:rFonts w:ascii="Cambria" w:hAnsi="Cambria" w:cs="Cambria" w:hint="cs"/>
                <w:sz w:val="28"/>
                <w:szCs w:val="28"/>
                <w:rtl/>
              </w:rPr>
              <w:t> </w:t>
            </w:r>
            <w:proofErr w:type="spellStart"/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begin"/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instrText xml:space="preserve"> HYPERLINK "https://fa.wikipedia.org/wiki/%D9%81%D8%B6%D8%A7%DB%8C_%D8%A8%D8%B1%D8%AF%D8%A7%D8%B1%DB%8C" \o "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instrText>فضای برداری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instrText xml:space="preserve">" 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separate"/>
            </w:r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>فضای</w:t>
            </w:r>
            <w:proofErr w:type="spellEnd"/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>برداری</w:t>
            </w:r>
            <w:proofErr w:type="spellEnd"/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end"/>
            </w:r>
            <w:r w:rsidRPr="000D673A">
              <w:rPr>
                <w:rFonts w:ascii="Calibri" w:hAnsi="Calibri" w:cs="B Nazanin"/>
                <w:sz w:val="28"/>
                <w:szCs w:val="28"/>
              </w:rPr>
              <w:t> </w:t>
            </w:r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است، 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که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بیشتر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برای</w:t>
            </w:r>
            <w:proofErr w:type="spellEnd"/>
            <w:r w:rsidRPr="000D673A">
              <w:rPr>
                <w:rFonts w:ascii="Cambria" w:hAnsi="Cambria" w:cs="Cambria" w:hint="cs"/>
                <w:sz w:val="28"/>
                <w:szCs w:val="28"/>
                <w:rtl/>
              </w:rPr>
              <w:t> </w:t>
            </w:r>
            <w:proofErr w:type="spellStart"/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begin"/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instrText xml:space="preserve"> HYPERLINK "https://fa.wikipedia.org/wiki/%DA%A9%D8%A7%D9%87%D8%B4_%D8%A7%D8%A8%D8%B9%D8%A7%D8%AF" \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instrText>o "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instrText>کاهش ابعاد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instrText xml:space="preserve">" 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separate"/>
            </w:r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>کاهش</w:t>
            </w:r>
            <w:proofErr w:type="spellEnd"/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 xml:space="preserve"> ابعاد</w: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end"/>
            </w:r>
            <w:r w:rsidRPr="000D673A">
              <w:rPr>
                <w:rFonts w:ascii="Calibri" w:hAnsi="Calibri" w:cs="B Nazanin"/>
                <w:sz w:val="28"/>
                <w:szCs w:val="28"/>
              </w:rPr>
              <w:t> </w:t>
            </w:r>
            <w:hyperlink r:id="rId10" w:tooltip="مجموعه داده‌ها (صفحه وجود ندارد)" w:history="1">
              <w:r w:rsidRPr="000D673A">
                <w:rPr>
                  <w:rStyle w:val="Hyperlink"/>
                  <w:rFonts w:ascii="Calibri" w:hAnsi="Calibri" w:cs="B Nazanin"/>
                  <w:color w:val="auto"/>
                  <w:sz w:val="28"/>
                  <w:szCs w:val="28"/>
                  <w:rtl/>
                </w:rPr>
                <w:t xml:space="preserve">مجموعه </w:t>
              </w:r>
              <w:proofErr w:type="spellStart"/>
              <w:r w:rsidRPr="000D673A">
                <w:rPr>
                  <w:rStyle w:val="Hyperlink"/>
                  <w:rFonts w:ascii="Calibri" w:hAnsi="Calibri" w:cs="B Nazanin" w:hint="cs"/>
                  <w:color w:val="auto"/>
                  <w:sz w:val="28"/>
                  <w:szCs w:val="28"/>
                  <w:rtl/>
                </w:rPr>
                <w:t>داده‌ها</w:t>
              </w:r>
              <w:proofErr w:type="spellEnd"/>
            </w:hyperlink>
            <w:r w:rsidRPr="000D673A">
              <w:rPr>
                <w:rFonts w:ascii="Calibri" w:hAnsi="Calibri" w:cs="B Nazanin"/>
                <w:sz w:val="28"/>
                <w:szCs w:val="28"/>
              </w:rPr>
              <w:t> </w:t>
            </w:r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مورد 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استفاده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قرار 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می‌گیرد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</w:rPr>
              <w:t>.</w:t>
            </w:r>
          </w:p>
          <w:p w:rsidR="00E33264" w:rsidRPr="000D673A" w:rsidRDefault="00E33264" w:rsidP="00E33264">
            <w:pPr>
              <w:pStyle w:val="NormalWeb"/>
              <w:shd w:val="clear" w:color="auto" w:fill="FFFFFF"/>
              <w:bidi/>
              <w:spacing w:before="120" w:beforeAutospacing="0" w:after="120" w:afterAutospacing="0"/>
              <w:rPr>
                <w:rFonts w:ascii="Calibri" w:hAnsi="Calibri" w:cs="B Nazanin"/>
                <w:sz w:val="28"/>
                <w:szCs w:val="28"/>
              </w:rPr>
            </w:pPr>
            <w:proofErr w:type="gramStart"/>
            <w:r w:rsidRPr="000D673A">
              <w:rPr>
                <w:rFonts w:ascii="Calibri" w:hAnsi="Calibri" w:cs="B Nazanin"/>
                <w:sz w:val="28"/>
                <w:szCs w:val="28"/>
              </w:rPr>
              <w:t>]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تحلیل</w:t>
            </w:r>
            <w:proofErr w:type="spellEnd"/>
            <w:proofErr w:type="gram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مولفه‌های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اصلی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در سال </w:t>
            </w:r>
            <w:r w:rsidRPr="000D673A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t>۱۹۰۱</w:t>
            </w:r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توسط</w:t>
            </w:r>
            <w:r w:rsidRPr="000D673A">
              <w:rPr>
                <w:rFonts w:ascii="Cambria" w:hAnsi="Cambria" w:cs="Cambria" w:hint="cs"/>
                <w:sz w:val="28"/>
                <w:szCs w:val="28"/>
                <w:rtl/>
              </w:rPr>
              <w:t> </w:t>
            </w:r>
            <w:proofErr w:type="spellStart"/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begin"/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instrText xml:space="preserve"> HYPERLINK "https://fa.wikipedia.org/wiki/%DA%A9%D8%A7%D8%B1%D9%84_%D9%BE%DB%8C%D8%B1%D8%B3%D9%88%D9%86" \o "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instrText>کارل پیرسون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instrText xml:space="preserve">" 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separate"/>
            </w:r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>کارل</w:t>
            </w:r>
            <w:proofErr w:type="spellEnd"/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>پیرسون</w:t>
            </w:r>
            <w:proofErr w:type="spellEnd"/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end"/>
            </w:r>
            <w:r w:rsidRPr="000D673A">
              <w:rPr>
                <w:rFonts w:ascii="Calibri" w:hAnsi="Calibri" w:cs="B Nazanin"/>
                <w:sz w:val="28"/>
                <w:szCs w:val="28"/>
              </w:rPr>
              <w:t> </w:t>
            </w:r>
            <w:hyperlink r:id="rId11" w:anchor="cite_note-1" w:history="1">
              <w:r w:rsidRPr="000D673A">
                <w:rPr>
                  <w:rStyle w:val="Hyperlink"/>
                  <w:rFonts w:ascii="Calibri" w:hAnsi="Calibri" w:cs="B Nazanin"/>
                  <w:color w:val="auto"/>
                  <w:sz w:val="28"/>
                  <w:szCs w:val="28"/>
                  <w:vertAlign w:val="superscript"/>
                </w:rPr>
                <w:t>[</w:t>
              </w:r>
              <w:r w:rsidRPr="000D673A">
                <w:rPr>
                  <w:rStyle w:val="Hyperlink"/>
                  <w:rFonts w:ascii="Calibri" w:hAnsi="Calibri" w:cs="B Nazanin"/>
                  <w:color w:val="auto"/>
                  <w:sz w:val="28"/>
                  <w:szCs w:val="28"/>
                  <w:vertAlign w:val="superscript"/>
                  <w:rtl/>
                  <w:lang w:bidi="fa-IR"/>
                </w:rPr>
                <w:t>۱</w:t>
              </w:r>
              <w:r w:rsidRPr="000D673A">
                <w:rPr>
                  <w:rStyle w:val="Hyperlink"/>
                  <w:rFonts w:ascii="Calibri" w:hAnsi="Calibri" w:cs="B Nazanin"/>
                  <w:color w:val="auto"/>
                  <w:sz w:val="28"/>
                  <w:szCs w:val="28"/>
                  <w:vertAlign w:val="superscript"/>
                </w:rPr>
                <w:t>]</w:t>
              </w:r>
            </w:hyperlink>
            <w:r w:rsidRPr="000D673A">
              <w:rPr>
                <w:rFonts w:ascii="Calibri" w:hAnsi="Calibri" w:cs="B Nazanin"/>
                <w:sz w:val="28"/>
                <w:szCs w:val="28"/>
              </w:rPr>
              <w:t> 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ارائه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شد. 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این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تحلیل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 xml:space="preserve"> شامل</w:t>
            </w:r>
            <w:r w:rsidRPr="000D673A">
              <w:rPr>
                <w:rFonts w:ascii="Cambria" w:hAnsi="Cambria" w:cs="Cambria" w:hint="cs"/>
                <w:sz w:val="28"/>
                <w:szCs w:val="28"/>
                <w:rtl/>
              </w:rPr>
              <w:t> </w:t>
            </w:r>
            <w:proofErr w:type="spellStart"/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begin"/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instrText xml:space="preserve"> HYPERLINK "https://fa.wikipedia.org/wiki/%D8%AA%D8%AC%D8%B2%DB%8C%D9%87_%D9%85%D9%82%D8%AF%D8%A7%D8%B1%D9%87%D8%A7%DB%8C_%D9%88%DB%8C%DA%98%D9%87" \o "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instrText>تجزیه مقدارهای ویژه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instrText xml:space="preserve">" </w:instrText>
            </w:r>
            <w:r w:rsidR="007D1421"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</w:rPr>
              <w:fldChar w:fldCharType="separate"/>
            </w:r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>تجزیه</w:t>
            </w:r>
            <w:proofErr w:type="spellEnd"/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>مقدارهای</w:t>
            </w:r>
            <w:proofErr w:type="spellEnd"/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 xml:space="preserve"> </w:t>
            </w:r>
            <w:proofErr w:type="spellStart"/>
            <w:r w:rsidRPr="000D673A">
              <w:rPr>
                <w:rStyle w:val="Hyperlink"/>
                <w:rFonts w:ascii="Calibri" w:hAnsi="Calibri" w:cs="B Nazanin"/>
                <w:color w:val="auto"/>
                <w:sz w:val="28"/>
                <w:szCs w:val="28"/>
                <w:rtl/>
              </w:rPr>
              <w:t>ویژه</w:t>
            </w:r>
            <w:r w:rsidRPr="000D673A">
              <w:rPr>
                <w:rStyle w:val="Hyperlink"/>
                <w:rFonts w:hint="cs"/>
                <w:color w:val="auto"/>
                <w:sz w:val="28"/>
                <w:szCs w:val="28"/>
                <w:rtl/>
              </w:rPr>
              <w:t>ٔ</w:t>
            </w:r>
            <w:proofErr w:type="spellEnd"/>
            <w:r w:rsidR="007D1421" w:rsidRPr="000D673A">
              <w:rPr>
                <w:rStyle w:val="Hyperlink"/>
                <w:rFonts w:cs="B Nazanin"/>
                <w:color w:val="auto"/>
                <w:sz w:val="28"/>
                <w:szCs w:val="28"/>
              </w:rPr>
              <w:fldChar w:fldCharType="end"/>
            </w:r>
            <w:r w:rsidRPr="000D673A">
              <w:rPr>
                <w:rFonts w:ascii="Calibri" w:hAnsi="Calibri" w:cs="B Nazanin"/>
                <w:sz w:val="28"/>
                <w:szCs w:val="28"/>
              </w:rPr>
              <w:t> </w:t>
            </w:r>
            <w:hyperlink r:id="rId12" w:tooltip="ماتریس کواریانس" w:history="1">
              <w:proofErr w:type="spellStart"/>
              <w:r w:rsidRPr="000D673A">
                <w:rPr>
                  <w:rStyle w:val="Hyperlink"/>
                  <w:rFonts w:ascii="Calibri" w:hAnsi="Calibri" w:cs="B Nazanin"/>
                  <w:color w:val="auto"/>
                  <w:sz w:val="28"/>
                  <w:szCs w:val="28"/>
                  <w:rtl/>
                </w:rPr>
                <w:t>ماتریس</w:t>
              </w:r>
              <w:proofErr w:type="spellEnd"/>
              <w:r w:rsidRPr="000D673A">
                <w:rPr>
                  <w:rStyle w:val="Hyperlink"/>
                  <w:rFonts w:ascii="Calibri" w:hAnsi="Calibri" w:cs="B Nazanin"/>
                  <w:color w:val="auto"/>
                  <w:sz w:val="28"/>
                  <w:szCs w:val="28"/>
                  <w:rtl/>
                </w:rPr>
                <w:t xml:space="preserve"> </w:t>
              </w:r>
              <w:proofErr w:type="spellStart"/>
              <w:r w:rsidRPr="000D673A">
                <w:rPr>
                  <w:rStyle w:val="Hyperlink"/>
                  <w:rFonts w:ascii="Calibri" w:hAnsi="Calibri" w:cs="B Nazanin"/>
                  <w:color w:val="auto"/>
                  <w:sz w:val="28"/>
                  <w:szCs w:val="28"/>
                  <w:rtl/>
                </w:rPr>
                <w:t>کواریانس</w:t>
              </w:r>
              <w:proofErr w:type="spellEnd"/>
            </w:hyperlink>
            <w:r w:rsidRPr="000D673A">
              <w:rPr>
                <w:rFonts w:ascii="Calibri" w:hAnsi="Calibri" w:cs="B Nazanin"/>
                <w:sz w:val="28"/>
                <w:szCs w:val="28"/>
              </w:rPr>
              <w:t> </w:t>
            </w:r>
            <w:proofErr w:type="spellStart"/>
            <w:proofErr w:type="gramStart"/>
            <w:r w:rsidRPr="000D673A">
              <w:rPr>
                <w:rFonts w:ascii="Calibri" w:hAnsi="Calibri" w:cs="B Nazanin"/>
                <w:sz w:val="28"/>
                <w:szCs w:val="28"/>
                <w:rtl/>
              </w:rPr>
              <w:t>می‌باشد</w:t>
            </w:r>
            <w:proofErr w:type="spellEnd"/>
            <w:r w:rsidRPr="000D673A">
              <w:rPr>
                <w:rFonts w:ascii="Calibri" w:hAnsi="Calibri" w:cs="B Nazanin"/>
                <w:sz w:val="28"/>
                <w:szCs w:val="28"/>
              </w:rPr>
              <w:t>.[</w:t>
            </w:r>
            <w:proofErr w:type="gramEnd"/>
          </w:p>
          <w:p w:rsidR="00E33264" w:rsidRPr="000D673A" w:rsidRDefault="00E33264" w:rsidP="00E33264">
            <w:pPr>
              <w:bidi/>
              <w:rPr>
                <w:rFonts w:cs="B Nazanin"/>
                <w:color w:val="auto"/>
                <w:shd w:val="clear" w:color="auto" w:fill="FFFFFF"/>
                <w:rtl/>
              </w:rPr>
            </w:pP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تعریف:یک</w:t>
            </w:r>
            <w:proofErr w:type="spellEnd"/>
            <w:r w:rsidRPr="000D673A">
              <w:rPr>
                <w:rFonts w:ascii="Cambria" w:hAnsi="Cambria" w:cs="Cambria" w:hint="cs"/>
                <w:color w:val="auto"/>
                <w:shd w:val="clear" w:color="auto" w:fill="FFFFFF"/>
                <w:rtl/>
              </w:rPr>
              <w:t> </w:t>
            </w:r>
            <w:proofErr w:type="spellStart"/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fldChar w:fldCharType="begin"/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instrText xml:space="preserve"> HYPERLINK "https://fa.wikipedia.org/wiki/%D8%AA%D8%A8%D8%AF%DB%8C%D9%84_%D8%AE%D8%B7%DB%8C" \o "</w:instrText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  <w:rtl/>
              </w:rPr>
              <w:instrText>تبدیل خطی</w:instrText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instrText xml:space="preserve">" </w:instrText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fldChar w:fldCharType="separate"/>
            </w:r>
            <w:r w:rsidRPr="000D673A">
              <w:rPr>
                <w:rStyle w:val="Hyperlink"/>
                <w:rFonts w:cs="B Nazanin"/>
                <w:color w:val="auto"/>
                <w:shd w:val="clear" w:color="auto" w:fill="FFFFFF"/>
                <w:rtl/>
              </w:rPr>
              <w:t>تبدیل</w:t>
            </w:r>
            <w:proofErr w:type="spellEnd"/>
            <w:r w:rsidRPr="000D673A">
              <w:rPr>
                <w:rStyle w:val="Hyperlink"/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Style w:val="Hyperlink"/>
                <w:rFonts w:cs="B Nazanin"/>
                <w:color w:val="auto"/>
                <w:shd w:val="clear" w:color="auto" w:fill="FFFFFF"/>
                <w:rtl/>
              </w:rPr>
              <w:t>خطی</w:t>
            </w:r>
            <w:proofErr w:type="spellEnd"/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fldChar w:fldCharType="end"/>
            </w:r>
            <w:r w:rsidRPr="000D673A">
              <w:rPr>
                <w:rFonts w:cs="B Nazanin"/>
                <w:color w:val="auto"/>
                <w:shd w:val="clear" w:color="auto" w:fill="FFFFFF"/>
              </w:rPr>
              <w:t> </w:t>
            </w:r>
            <w:hyperlink r:id="rId13" w:tooltip="متعامد (صفحه وجود ندارد)" w:history="1">
              <w:r w:rsidRPr="000D673A">
                <w:rPr>
                  <w:rStyle w:val="Hyperlink"/>
                  <w:rFonts w:cs="B Nazanin"/>
                  <w:color w:val="auto"/>
                  <w:shd w:val="clear" w:color="auto" w:fill="FFFFFF"/>
                  <w:rtl/>
                </w:rPr>
                <w:t>متعامد</w:t>
              </w:r>
            </w:hyperlink>
            <w:r w:rsidRPr="000D673A">
              <w:rPr>
                <w:rFonts w:cs="B Nazanin"/>
                <w:color w:val="auto"/>
                <w:shd w:val="clear" w:color="auto" w:fill="FFFFFF"/>
              </w:rPr>
              <w:t> </w:t>
            </w:r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است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که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داده را به</w:t>
            </w:r>
            <w:r w:rsidRPr="000D673A">
              <w:rPr>
                <w:rFonts w:ascii="Cambria" w:hAnsi="Cambria" w:cs="Cambria" w:hint="cs"/>
                <w:color w:val="auto"/>
                <w:shd w:val="clear" w:color="auto" w:fill="FFFFFF"/>
                <w:rtl/>
              </w:rPr>
              <w:t> </w:t>
            </w:r>
            <w:proofErr w:type="spellStart"/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fldChar w:fldCharType="begin"/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instrText xml:space="preserve"> HYPERLINK "https://fa.wikipedia.org/wiki/%D8%AF%D8%B3%D8%AA%DA%AF%D8%A7%D9%87_%D9%</w:instrText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instrText>85%D8%AE%D8%AA%D8%B5%D8%A7%D8%AA" \o "</w:instrText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  <w:rtl/>
              </w:rPr>
              <w:instrText>دستگاه مختصات</w:instrText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instrText xml:space="preserve">" </w:instrText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fldChar w:fldCharType="separate"/>
            </w:r>
            <w:r w:rsidRPr="000D673A">
              <w:rPr>
                <w:rStyle w:val="Hyperlink"/>
                <w:rFonts w:cs="B Nazanin"/>
                <w:color w:val="auto"/>
                <w:shd w:val="clear" w:color="auto" w:fill="FFFFFF"/>
                <w:rtl/>
              </w:rPr>
              <w:t>دستگاه</w:t>
            </w:r>
            <w:proofErr w:type="spellEnd"/>
            <w:r w:rsidRPr="000D673A">
              <w:rPr>
                <w:rStyle w:val="Hyperlink"/>
                <w:rFonts w:cs="B Nazanin"/>
                <w:color w:val="auto"/>
                <w:shd w:val="clear" w:color="auto" w:fill="FFFFFF"/>
                <w:rtl/>
              </w:rPr>
              <w:t xml:space="preserve"> مختصات</w:t>
            </w:r>
            <w:r w:rsidR="007D1421" w:rsidRPr="000D673A">
              <w:rPr>
                <w:rStyle w:val="Hyperlink"/>
                <w:rFonts w:cs="B Nazanin"/>
                <w:color w:val="auto"/>
                <w:shd w:val="clear" w:color="auto" w:fill="FFFFFF"/>
              </w:rPr>
              <w:fldChar w:fldCharType="end"/>
            </w:r>
            <w:r w:rsidRPr="000D673A">
              <w:rPr>
                <w:rFonts w:cs="B Nazanin"/>
                <w:color w:val="auto"/>
                <w:shd w:val="clear" w:color="auto" w:fill="FFFFFF"/>
              </w:rPr>
              <w:t> 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جدید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می‌برد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به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طوری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که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بزرگترین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واریانس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داده بر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روی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اولین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محور مختصات،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دومین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بزرگترین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واریانس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بر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روی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دومین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محور مختصات قرار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می‌گیرد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و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همین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طور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برای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بقیه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.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تحلیل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مولفه‌های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اصلی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می‌تواند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برای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کاهش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ابعاد داده مورد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استفاده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قرار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بگیرد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، به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این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ترتیب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مولفه‌هایی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از مجموعه داده را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که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بیشترین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تاثیر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در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واریانس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را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دارند</w:t>
            </w:r>
            <w:proofErr w:type="spellEnd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 xml:space="preserve"> حفظ </w:t>
            </w:r>
            <w:proofErr w:type="spellStart"/>
            <w:r w:rsidRPr="000D673A">
              <w:rPr>
                <w:rFonts w:cs="B Nazanin"/>
                <w:color w:val="auto"/>
                <w:shd w:val="clear" w:color="auto" w:fill="FFFFFF"/>
                <w:rtl/>
              </w:rPr>
              <w:t>می‌کند</w:t>
            </w:r>
            <w:proofErr w:type="spellEnd"/>
          </w:p>
          <w:p w:rsidR="00E33264" w:rsidRPr="000D673A" w:rsidRDefault="00E33264" w:rsidP="00E33264">
            <w:pPr>
              <w:shd w:val="clear" w:color="auto" w:fill="FFFFFF"/>
              <w:bidi/>
              <w:spacing w:before="120" w:after="120" w:line="240" w:lineRule="auto"/>
              <w:rPr>
                <w:rFonts w:ascii="Calibri" w:eastAsia="Times New Roman" w:hAnsi="Calibri" w:cs="B Nazanin"/>
                <w:color w:val="auto"/>
              </w:rPr>
            </w:pPr>
            <w:r w:rsidRPr="000D673A">
              <w:rPr>
                <w:rFonts w:ascii="Calibri" w:eastAsia="Times New Roman" w:hAnsi="Calibri" w:cs="B Nazanin"/>
                <w:color w:val="auto"/>
              </w:rPr>
              <w:t> 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برای</w:t>
            </w:r>
            <w:proofErr w:type="spellEnd"/>
            <w:r w:rsidRPr="000D673A">
              <w:rPr>
                <w:rFonts w:ascii="Cambria" w:eastAsia="Times New Roman" w:hAnsi="Cambria" w:cs="Cambria" w:hint="cs"/>
                <w:color w:val="auto"/>
                <w:rtl/>
              </w:rPr>
              <w:t> </w:t>
            </w:r>
            <w:proofErr w:type="spellStart"/>
            <w:r w:rsidR="007D1421" w:rsidRPr="000D673A">
              <w:rPr>
                <w:rFonts w:ascii="Calibri" w:eastAsia="Times New Roman" w:hAnsi="Calibri" w:cs="B Nazanin"/>
                <w:color w:val="auto"/>
              </w:rPr>
              <w:fldChar w:fldCharType="begin"/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instrText xml:space="preserve"> HYPERLINK "https://fa.wikipedia.org/wiki/%D9%85%D8%A7%D8%AA%D8%B1%DB%8C%D8%B3_%D8%AF%D8%A7%D8%AF%D9%87" \o "</w:instrText>
            </w:r>
            <w:r w:rsidR="007D1421" w:rsidRPr="000D673A">
              <w:rPr>
                <w:rFonts w:ascii="Calibri" w:eastAsia="Times New Roman" w:hAnsi="Calibri" w:cs="B Nazanin"/>
                <w:color w:val="auto"/>
                <w:rtl/>
              </w:rPr>
              <w:instrText xml:space="preserve">ماتریس </w:instrText>
            </w:r>
            <w:r w:rsidR="007D1421" w:rsidRPr="000D673A">
              <w:rPr>
                <w:rFonts w:ascii="Calibri" w:eastAsia="Times New Roman" w:hAnsi="Calibri" w:cs="B Nazanin"/>
                <w:color w:val="auto"/>
                <w:rtl/>
              </w:rPr>
              <w:instrText>داده</w:instrText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instrText xml:space="preserve">" </w:instrText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fldChar w:fldCharType="separate"/>
            </w:r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ماتریس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داده</w:t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fldChar w:fldCharType="end"/>
            </w:r>
            <w:r w:rsidRPr="000D673A">
              <w:rPr>
                <w:rFonts w:ascii="Calibri" w:eastAsia="Times New Roman" w:hAnsi="Calibri" w:cs="B Nazanin"/>
                <w:color w:val="auto"/>
                <w:lang w:bidi="fa-IR"/>
              </w:rPr>
              <w:t>x</w:t>
            </w:r>
            <w:r w:rsidRPr="000D673A">
              <w:rPr>
                <w:rFonts w:ascii="Calibri" w:eastAsia="Times New Roman" w:hAnsi="Calibri" w:cs="B Nazanin" w:hint="cs"/>
                <w:color w:val="auto"/>
                <w:rtl/>
                <w:lang w:bidi="fa-IR"/>
              </w:rPr>
              <w:t xml:space="preserve">،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با</w:t>
            </w:r>
            <w:proofErr w:type="spellEnd"/>
            <w:r w:rsidRPr="000D673A">
              <w:rPr>
                <w:rFonts w:ascii="Cambria" w:eastAsia="Times New Roman" w:hAnsi="Cambria" w:cs="Cambria" w:hint="cs"/>
                <w:color w:val="auto"/>
                <w:rtl/>
              </w:rPr>
              <w:t> </w:t>
            </w:r>
            <w:proofErr w:type="spellStart"/>
            <w:r w:rsidR="007D1421" w:rsidRPr="000D673A">
              <w:rPr>
                <w:rFonts w:ascii="Calibri" w:eastAsia="Times New Roman" w:hAnsi="Calibri" w:cs="B Nazanin"/>
                <w:color w:val="auto"/>
              </w:rPr>
              <w:fldChar w:fldCharType="begin"/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instrText xml:space="preserve"> HYPERLINK "https://fa.wikipedia.org/w/index.php?title=%D9%85%DB%8C%D8%A7%D9%86%DA%AF%DB%8C%D9%86_%D8%AA%D8%AC%D8%B1%D8%A8%DB%8C&amp;action=edit&amp;redlink=1" \o "</w:instrText>
            </w:r>
            <w:r w:rsidR="007D1421" w:rsidRPr="000D673A">
              <w:rPr>
                <w:rFonts w:ascii="Calibri" w:eastAsia="Times New Roman" w:hAnsi="Calibri" w:cs="B Nazanin"/>
                <w:color w:val="auto"/>
                <w:rtl/>
              </w:rPr>
              <w:instrText>میانگین تجربی (صفحه وجود ندارد)</w:instrText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instrText xml:space="preserve">" </w:instrText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fldChar w:fldCharType="separate"/>
            </w:r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میانگین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تجربی</w:t>
            </w:r>
            <w:proofErr w:type="spellEnd"/>
            <w:r w:rsidR="007D1421" w:rsidRPr="000D673A">
              <w:rPr>
                <w:rFonts w:ascii="Calibri" w:eastAsia="Times New Roman" w:hAnsi="Calibri" w:cs="B Nazanin"/>
                <w:color w:val="auto"/>
              </w:rPr>
              <w:fldChar w:fldCharType="end"/>
            </w:r>
            <w:r w:rsidRPr="000D673A">
              <w:rPr>
                <w:rFonts w:ascii="Calibri" w:eastAsia="Times New Roman" w:hAnsi="Calibri" w:cs="B Nazanin"/>
                <w:color w:val="auto"/>
              </w:rPr>
              <w:t> </w:t>
            </w:r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صفر،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که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هر سطر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یک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مجموعه مشاهده </w:t>
            </w:r>
            <w:proofErr w:type="gram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و هر</w:t>
            </w:r>
            <w:proofErr w:type="gram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ستون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داده‌های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مربوط به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یک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شاخصه است،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تحلیل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مولفه‌های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اصلی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به صورت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زیر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تعریف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می‌شود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</w:rPr>
              <w:t>:</w:t>
            </w:r>
          </w:p>
          <w:p w:rsidR="00E33264" w:rsidRPr="000D673A" w:rsidRDefault="00E33264" w:rsidP="00E33264">
            <w:pPr>
              <w:shd w:val="clear" w:color="auto" w:fill="FFFFFF"/>
              <w:bidi/>
              <w:spacing w:before="120" w:after="120" w:line="240" w:lineRule="auto"/>
              <w:rPr>
                <w:rFonts w:ascii="Calibri" w:eastAsia="Times New Roman" w:hAnsi="Calibri" w:cs="B Nazanin"/>
                <w:color w:val="auto"/>
                <w:rtl/>
              </w:rPr>
            </w:pPr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به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طوری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proofErr w:type="gram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که</w:t>
            </w:r>
            <w:proofErr w:type="spellEnd"/>
            <w:r w:rsidRPr="000D673A">
              <w:rPr>
                <w:rFonts w:ascii="Calibri" w:eastAsia="Times New Roman" w:hAnsi="Calibri" w:cs="B Nazanin" w:hint="cs"/>
                <w:color w:val="auto"/>
                <w:rtl/>
              </w:rPr>
              <w:t xml:space="preserve"> :</w:t>
            </w:r>
            <w:proofErr w:type="gramEnd"/>
          </w:p>
          <w:p w:rsidR="00E33264" w:rsidRPr="000D673A" w:rsidRDefault="00E33264" w:rsidP="00E33264">
            <w:pPr>
              <w:shd w:val="clear" w:color="auto" w:fill="FFFFFF"/>
              <w:bidi/>
              <w:spacing w:before="120" w:after="120" w:line="240" w:lineRule="auto"/>
              <w:jc w:val="right"/>
              <w:rPr>
                <w:rFonts w:ascii="Calibri" w:eastAsia="Times New Roman" w:hAnsi="Calibri" w:cs="B Nazanin"/>
                <w:color w:val="auto"/>
                <w:rtl/>
              </w:rPr>
            </w:pPr>
            <w:r w:rsidRPr="000D673A">
              <w:rPr>
                <w:rFonts w:ascii="Calibri" w:eastAsia="Times New Roman" w:hAnsi="Calibri" w:cs="B Nazanin"/>
                <w:color w:val="auto"/>
              </w:rPr>
              <w:t>Y</w:t>
            </w:r>
            <w:r w:rsidRPr="000D673A">
              <w:rPr>
                <w:rFonts w:ascii="Calibri" w:eastAsia="Times New Roman" w:hAnsi="Calibri" w:cs="B Nazanin"/>
                <w:color w:val="auto"/>
                <w:vertAlign w:val="superscript"/>
              </w:rPr>
              <w:t>T</w:t>
            </w:r>
            <w:r w:rsidRPr="000D673A">
              <w:rPr>
                <w:rFonts w:ascii="Calibri" w:eastAsia="Times New Roman" w:hAnsi="Calibri" w:cs="B Nazanin"/>
                <w:color w:val="auto"/>
              </w:rPr>
              <w:t>=X</w:t>
            </w:r>
            <w:r w:rsidRPr="000D673A">
              <w:rPr>
                <w:rFonts w:ascii="Calibri" w:eastAsia="Times New Roman" w:hAnsi="Calibri" w:cs="B Nazanin"/>
                <w:color w:val="auto"/>
                <w:vertAlign w:val="superscript"/>
              </w:rPr>
              <w:t>T</w:t>
            </w:r>
            <w:r w:rsidRPr="000D673A">
              <w:rPr>
                <w:rFonts w:ascii="Calibri" w:eastAsia="Times New Roman" w:hAnsi="Calibri" w:cs="B Nazanin"/>
                <w:color w:val="auto"/>
              </w:rPr>
              <w:t>W=V</w:t>
            </w:r>
            <w:r w:rsidRPr="000D673A">
              <w:rPr>
                <w:rFonts w:ascii="Cambria Math" w:eastAsia="Times New Roman" w:hAnsi="Cambria Math" w:cs="B Nazanin"/>
                <w:color w:val="auto"/>
              </w:rPr>
              <w:t>⅀</w:t>
            </w:r>
          </w:p>
          <w:p w:rsidR="00E33264" w:rsidRPr="000D673A" w:rsidRDefault="00E33264" w:rsidP="00E33264">
            <w:pPr>
              <w:shd w:val="clear" w:color="auto" w:fill="FFFFFF"/>
              <w:bidi/>
              <w:spacing w:before="120" w:after="120" w:line="240" w:lineRule="auto"/>
              <w:rPr>
                <w:rFonts w:ascii="Calibri" w:eastAsia="Times New Roman" w:hAnsi="Calibri" w:cs="B Nazanin"/>
                <w:color w:val="auto"/>
              </w:rPr>
            </w:pPr>
            <w:r w:rsidRPr="000D673A">
              <w:rPr>
                <w:rFonts w:ascii="Calibri" w:eastAsia="Times New Roman" w:hAnsi="Calibri" w:cs="B Nazanin" w:hint="cs"/>
                <w:color w:val="auto"/>
                <w:rtl/>
                <w:lang w:bidi="fa-IR"/>
              </w:rPr>
              <w:t xml:space="preserve">به طوری که </w:t>
            </w:r>
            <w:r w:rsidRPr="000D673A">
              <w:rPr>
                <w:rFonts w:ascii="Calibri" w:eastAsia="Times New Roman" w:hAnsi="Calibri" w:cs="B Nazanin"/>
                <w:color w:val="auto"/>
              </w:rPr>
              <w:t>V</w:t>
            </w:r>
            <w:r w:rsidRPr="000D673A">
              <w:rPr>
                <w:rFonts w:ascii="Cambria Math" w:eastAsia="Times New Roman" w:hAnsi="Cambria Math" w:cs="B Nazanin"/>
                <w:color w:val="auto"/>
              </w:rPr>
              <w:t>⅀</w:t>
            </w:r>
            <w:r w:rsidRPr="000D673A">
              <w:rPr>
                <w:rFonts w:eastAsia="Times New Roman" w:cs="B Nazanin"/>
                <w:color w:val="auto"/>
              </w:rPr>
              <w:t>W</w:t>
            </w:r>
            <w:r w:rsidRPr="000D673A">
              <w:rPr>
                <w:rFonts w:eastAsia="Times New Roman" w:cs="B Nazanin"/>
                <w:color w:val="auto"/>
                <w:vertAlign w:val="superscript"/>
              </w:rPr>
              <w:t>T</w:t>
            </w:r>
            <w:r w:rsidRPr="000D673A">
              <w:rPr>
                <w:rFonts w:eastAsia="Times New Roman" w:cs="B Nazanin" w:hint="cs"/>
                <w:color w:val="auto"/>
                <w:vertAlign w:val="superscript"/>
                <w:rtl/>
                <w:lang w:bidi="fa-IR"/>
              </w:rPr>
              <w:t>،</w:t>
            </w:r>
            <w:r w:rsidRPr="000D673A">
              <w:rPr>
                <w:rFonts w:ascii="Calibri" w:eastAsia="Times New Roman" w:hAnsi="Calibri" w:cs="B Nazanin" w:hint="cs"/>
                <w:color w:val="auto"/>
                <w:rtl/>
                <w:lang w:bidi="fa-IR"/>
              </w:rPr>
              <w:t xml:space="preserve"> </w:t>
            </w:r>
            <w:hyperlink r:id="rId14" w:tooltip="تجزیه مقدارهای منفرد" w:history="1">
              <w:proofErr w:type="spellStart"/>
              <w:r w:rsidRPr="000D673A">
                <w:rPr>
                  <w:rFonts w:ascii="Calibri" w:eastAsia="Times New Roman" w:hAnsi="Calibri" w:cs="B Nazanin"/>
                  <w:color w:val="auto"/>
                  <w:rtl/>
                </w:rPr>
                <w:t>تجزیه</w:t>
              </w:r>
              <w:proofErr w:type="spellEnd"/>
              <w:r w:rsidRPr="000D673A">
                <w:rPr>
                  <w:rFonts w:ascii="Calibri" w:eastAsia="Times New Roman" w:hAnsi="Calibri" w:cs="B Nazanin"/>
                  <w:color w:val="auto"/>
                  <w:rtl/>
                </w:rPr>
                <w:t xml:space="preserve"> </w:t>
              </w:r>
              <w:proofErr w:type="spellStart"/>
              <w:r w:rsidRPr="000D673A">
                <w:rPr>
                  <w:rFonts w:ascii="Calibri" w:eastAsia="Times New Roman" w:hAnsi="Calibri" w:cs="B Nazanin"/>
                  <w:color w:val="auto"/>
                  <w:rtl/>
                </w:rPr>
                <w:t>مقدارهای</w:t>
              </w:r>
              <w:proofErr w:type="spellEnd"/>
              <w:r w:rsidRPr="000D673A">
                <w:rPr>
                  <w:rFonts w:ascii="Calibri" w:eastAsia="Times New Roman" w:hAnsi="Calibri" w:cs="B Nazanin"/>
                  <w:color w:val="auto"/>
                  <w:rtl/>
                </w:rPr>
                <w:t xml:space="preserve"> منفرد</w:t>
              </w:r>
            </w:hyperlink>
            <w:r w:rsidRPr="000D673A">
              <w:rPr>
                <w:rFonts w:ascii="Calibri" w:eastAsia="Times New Roman" w:hAnsi="Calibri" w:cs="B Nazanin"/>
                <w:color w:val="auto"/>
              </w:rPr>
              <w:t> 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ماتریس</w:t>
            </w:r>
            <w:proofErr w:type="spellEnd"/>
            <w:r w:rsidRPr="000D673A">
              <w:rPr>
                <w:rFonts w:ascii="Calibri" w:eastAsia="Times New Roman" w:hAnsi="Calibri" w:cs="B Nazanin" w:hint="cs"/>
                <w:color w:val="auto"/>
                <w:rtl/>
              </w:rPr>
              <w:t xml:space="preserve"> </w:t>
            </w:r>
            <w:r w:rsidRPr="000D673A">
              <w:rPr>
                <w:rFonts w:ascii="Calibri" w:eastAsia="Times New Roman" w:hAnsi="Calibri" w:cs="B Nazanin"/>
                <w:color w:val="auto"/>
              </w:rPr>
              <w:t xml:space="preserve">X </w:t>
            </w:r>
            <w:r w:rsidRPr="000D673A">
              <w:rPr>
                <w:rFonts w:ascii="Calibri" w:eastAsia="Times New Roman" w:hAnsi="Calibri" w:cs="B Nazanin"/>
                <w:color w:val="auto"/>
                <w:vertAlign w:val="superscript"/>
              </w:rPr>
              <w:t>T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می‌باشد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</w:rPr>
              <w:t>.</w:t>
            </w:r>
          </w:p>
          <w:p w:rsidR="00E33264" w:rsidRPr="000D673A" w:rsidRDefault="00E33264" w:rsidP="00E33264">
            <w:pPr>
              <w:shd w:val="clear" w:color="auto" w:fill="FFFFFF"/>
              <w:bidi/>
              <w:spacing w:before="120" w:after="120" w:line="240" w:lineRule="auto"/>
              <w:rPr>
                <w:rFonts w:ascii="Calibri" w:eastAsia="Times New Roman" w:hAnsi="Calibri" w:cs="B Nazanin"/>
                <w:color w:val="auto"/>
                <w:rtl/>
                <w:lang w:bidi="fa-IR"/>
              </w:rPr>
            </w:pPr>
          </w:p>
          <w:p w:rsidR="00E33264" w:rsidRPr="000D673A" w:rsidRDefault="00E33264" w:rsidP="00E33264">
            <w:pPr>
              <w:shd w:val="clear" w:color="auto" w:fill="FFFFFF"/>
              <w:bidi/>
              <w:spacing w:before="120" w:after="120" w:line="240" w:lineRule="auto"/>
              <w:rPr>
                <w:rFonts w:ascii="Calibri" w:eastAsia="Times New Roman" w:hAnsi="Calibri" w:cs="B Nazanin"/>
                <w:color w:val="auto"/>
                <w:lang w:bidi="fa-IR"/>
              </w:rPr>
            </w:pPr>
          </w:p>
          <w:p w:rsidR="001B018F" w:rsidRPr="000D673A" w:rsidRDefault="001B018F" w:rsidP="001B018F">
            <w:pPr>
              <w:shd w:val="clear" w:color="auto" w:fill="FFFFFF"/>
              <w:bidi/>
              <w:spacing w:before="120" w:after="120" w:line="240" w:lineRule="auto"/>
              <w:rPr>
                <w:rFonts w:ascii="Calibri" w:eastAsia="Times New Roman" w:hAnsi="Calibri" w:cs="B Nazanin"/>
                <w:color w:val="auto"/>
                <w:rtl/>
                <w:lang w:bidi="fa-IR"/>
              </w:rPr>
            </w:pPr>
          </w:p>
          <w:p w:rsidR="00E33264" w:rsidRPr="000D673A" w:rsidRDefault="00E33264" w:rsidP="00E33264">
            <w:pPr>
              <w:shd w:val="clear" w:color="auto" w:fill="FFFFFF"/>
              <w:bidi/>
              <w:spacing w:before="120" w:after="120" w:line="240" w:lineRule="auto"/>
              <w:rPr>
                <w:rFonts w:ascii="Calibri" w:eastAsia="Times New Roman" w:hAnsi="Calibri" w:cs="B Nazanin"/>
                <w:b w:val="0"/>
                <w:bCs/>
                <w:color w:val="auto"/>
                <w:rtl/>
                <w:lang w:bidi="fa-IR"/>
              </w:rPr>
            </w:pPr>
            <w:r w:rsidRPr="000D673A">
              <w:rPr>
                <w:rFonts w:ascii="Calibri" w:eastAsia="Times New Roman" w:hAnsi="Calibri" w:cs="B Nazanin" w:hint="cs"/>
                <w:bCs/>
                <w:color w:val="auto"/>
                <w:rtl/>
                <w:lang w:bidi="fa-IR"/>
              </w:rPr>
              <w:t>محدودیت ها:</w:t>
            </w:r>
          </w:p>
          <w:p w:rsidR="00E33264" w:rsidRPr="000D673A" w:rsidRDefault="00E33264" w:rsidP="00E33264">
            <w:pPr>
              <w:shd w:val="clear" w:color="auto" w:fill="FFFFFF"/>
              <w:bidi/>
              <w:spacing w:before="120" w:after="120" w:line="240" w:lineRule="auto"/>
              <w:rPr>
                <w:rFonts w:ascii="Calibri" w:eastAsia="Times New Roman" w:hAnsi="Calibri" w:cs="B Nazanin"/>
                <w:color w:val="auto"/>
              </w:rPr>
            </w:pP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استفاده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از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تحلیل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مولفه‌های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اصلی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منوط به فرض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هایی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است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که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در نظر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گرفته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می‌شود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. از جمله</w:t>
            </w:r>
            <w:r w:rsidRPr="000D673A">
              <w:rPr>
                <w:rFonts w:ascii="Calibri" w:eastAsia="Times New Roman" w:hAnsi="Calibri" w:cs="B Nazanin"/>
                <w:color w:val="auto"/>
              </w:rPr>
              <w:t>:</w:t>
            </w:r>
          </w:p>
          <w:p w:rsidR="00E33264" w:rsidRPr="000D673A" w:rsidRDefault="00E33264" w:rsidP="001B018F">
            <w:pPr>
              <w:numPr>
                <w:ilvl w:val="0"/>
                <w:numId w:val="8"/>
              </w:numPr>
              <w:shd w:val="clear" w:color="auto" w:fill="FFFFFF"/>
              <w:bidi/>
              <w:spacing w:before="100" w:beforeAutospacing="1" w:after="24" w:line="240" w:lineRule="auto"/>
              <w:ind w:right="384"/>
              <w:rPr>
                <w:rFonts w:ascii="Calibri" w:eastAsia="Times New Roman" w:hAnsi="Calibri" w:cs="B Nazanin"/>
                <w:color w:val="auto"/>
              </w:rPr>
            </w:pPr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فرض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خطی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بودن</w:t>
            </w:r>
          </w:p>
          <w:p w:rsidR="00E33264" w:rsidRPr="000D673A" w:rsidRDefault="00E33264" w:rsidP="001B018F">
            <w:pPr>
              <w:pStyle w:val="ListParagraph"/>
              <w:numPr>
                <w:ilvl w:val="0"/>
                <w:numId w:val="8"/>
              </w:numPr>
              <w:shd w:val="clear" w:color="auto" w:fill="FFFFFF"/>
              <w:bidi/>
              <w:spacing w:before="120" w:after="120" w:line="240" w:lineRule="auto"/>
              <w:rPr>
                <w:rFonts w:ascii="Calibri" w:eastAsia="Times New Roman" w:hAnsi="Calibri" w:cs="B Nazanin"/>
                <w:color w:val="auto"/>
              </w:rPr>
            </w:pPr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ما فرض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کنیم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مجموعه داده</w:t>
            </w:r>
            <w:r w:rsidRPr="000D673A">
              <w:rPr>
                <w:rFonts w:ascii="Cambria" w:eastAsia="Times New Roman" w:hAnsi="Cambria" w:cs="Cambria" w:hint="cs"/>
                <w:color w:val="auto"/>
                <w:rtl/>
              </w:rPr>
              <w:t> </w:t>
            </w:r>
            <w:proofErr w:type="spellStart"/>
            <w:r w:rsidR="007D1421" w:rsidRPr="000D673A">
              <w:rPr>
                <w:rFonts w:ascii="Calibri" w:eastAsia="Times New Roman" w:hAnsi="Calibri" w:cs="B Nazanin"/>
                <w:color w:val="auto"/>
              </w:rPr>
              <w:fldChar w:fldCharType="begin"/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instrText xml:space="preserve"> HYPERLINK "https://fa.wikipedia.org/wiki/%D8%AA%D8%B1%DA%A9%DB%8C%D8%A8_%D8%AE%D8%B7%DB%8C" \o "</w:instrText>
            </w:r>
            <w:r w:rsidR="007D1421" w:rsidRPr="000D673A">
              <w:rPr>
                <w:rFonts w:ascii="Calibri" w:eastAsia="Times New Roman" w:hAnsi="Calibri" w:cs="B Nazanin"/>
                <w:color w:val="auto"/>
                <w:rtl/>
              </w:rPr>
              <w:instrText>ترکیب خطی</w:instrText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instrText xml:space="preserve">" </w:instrText>
            </w:r>
            <w:r w:rsidR="007D1421" w:rsidRPr="000D673A">
              <w:rPr>
                <w:rFonts w:ascii="Calibri" w:eastAsia="Times New Roman" w:hAnsi="Calibri" w:cs="B Nazanin"/>
                <w:color w:val="auto"/>
              </w:rPr>
              <w:fldChar w:fldCharType="separate"/>
            </w:r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ترکیب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خطی</w:t>
            </w:r>
            <w:proofErr w:type="spellEnd"/>
            <w:r w:rsidR="007D1421" w:rsidRPr="000D673A">
              <w:rPr>
                <w:rFonts w:ascii="Calibri" w:eastAsia="Times New Roman" w:hAnsi="Calibri" w:cs="B Nazanin"/>
                <w:color w:val="auto"/>
              </w:rPr>
              <w:fldChar w:fldCharType="end"/>
            </w:r>
            <w:r w:rsidRPr="000D673A">
              <w:rPr>
                <w:rFonts w:ascii="Calibri" w:eastAsia="Times New Roman" w:hAnsi="Calibri" w:cs="B Nazanin"/>
                <w:color w:val="auto"/>
              </w:rPr>
              <w:t> 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پایه‌هایی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خاص است</w:t>
            </w:r>
            <w:r w:rsidRPr="000D673A">
              <w:rPr>
                <w:rFonts w:ascii="Calibri" w:eastAsia="Times New Roman" w:hAnsi="Calibri" w:cs="B Nazanin"/>
                <w:color w:val="auto"/>
              </w:rPr>
              <w:t>.</w:t>
            </w:r>
          </w:p>
          <w:p w:rsidR="00E33264" w:rsidRPr="000D673A" w:rsidRDefault="00E33264" w:rsidP="001B018F">
            <w:pPr>
              <w:numPr>
                <w:ilvl w:val="0"/>
                <w:numId w:val="8"/>
              </w:numPr>
              <w:shd w:val="clear" w:color="auto" w:fill="FFFFFF"/>
              <w:bidi/>
              <w:spacing w:before="100" w:beforeAutospacing="1" w:after="24" w:line="240" w:lineRule="auto"/>
              <w:ind w:right="384"/>
              <w:rPr>
                <w:rFonts w:ascii="Calibri" w:eastAsia="Times New Roman" w:hAnsi="Calibri" w:cs="B Nazanin"/>
                <w:color w:val="auto"/>
              </w:rPr>
            </w:pPr>
            <w:r w:rsidRPr="000D673A">
              <w:rPr>
                <w:rFonts w:ascii="Calibri" w:eastAsia="Times New Roman" w:hAnsi="Calibri" w:cs="B Nazanin"/>
                <w:color w:val="auto"/>
                <w:rtl/>
              </w:rPr>
              <w:lastRenderedPageBreak/>
              <w:t xml:space="preserve">فرض بر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این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که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میانگین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gram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و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کواریانس</w:t>
            </w:r>
            <w:proofErr w:type="spellEnd"/>
            <w:proofErr w:type="gram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از نظر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احتمالاتی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قابل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اتکا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هستند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</w:rPr>
              <w:t>.</w:t>
            </w:r>
          </w:p>
          <w:p w:rsidR="00E33264" w:rsidRPr="000D673A" w:rsidRDefault="00E33264" w:rsidP="001B018F">
            <w:pPr>
              <w:numPr>
                <w:ilvl w:val="0"/>
                <w:numId w:val="8"/>
              </w:numPr>
              <w:shd w:val="clear" w:color="auto" w:fill="FFFFFF"/>
              <w:bidi/>
              <w:spacing w:before="100" w:beforeAutospacing="1" w:after="24" w:line="240" w:lineRule="auto"/>
              <w:ind w:right="384"/>
              <w:rPr>
                <w:rFonts w:ascii="Calibri" w:eastAsia="Times New Roman" w:hAnsi="Calibri" w:cs="B Nazanin"/>
                <w:color w:val="auto"/>
              </w:rPr>
            </w:pPr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فرض بر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این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که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واریانس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شاخصه </w:t>
            </w:r>
            <w:proofErr w:type="spellStart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>اصلی</w:t>
            </w:r>
            <w:proofErr w:type="spellEnd"/>
            <w:r w:rsidRPr="000D673A">
              <w:rPr>
                <w:rFonts w:ascii="Calibri" w:eastAsia="Times New Roman" w:hAnsi="Calibri" w:cs="B Nazanin"/>
                <w:color w:val="auto"/>
                <w:rtl/>
              </w:rPr>
              <w:t xml:space="preserve"> داده است</w:t>
            </w:r>
            <w:r w:rsidRPr="000D673A">
              <w:rPr>
                <w:rFonts w:ascii="Calibri" w:eastAsia="Times New Roman" w:hAnsi="Calibri" w:cs="B Nazanin"/>
                <w:color w:val="auto"/>
              </w:rPr>
              <w:t>.</w:t>
            </w:r>
          </w:p>
          <w:p w:rsidR="00E33264" w:rsidRPr="000D673A" w:rsidRDefault="00E33264" w:rsidP="004A4392">
            <w:pPr>
              <w:pStyle w:val="Content"/>
              <w:bidi/>
              <w:ind w:left="720"/>
              <w:jc w:val="right"/>
              <w:rPr>
                <w:rFonts w:ascii="Calibri" w:eastAsiaTheme="minorHAnsi" w:hAnsi="Calibri" w:cs="B Nazanin"/>
                <w:b/>
                <w:color w:val="auto"/>
                <w:szCs w:val="28"/>
                <w:rtl/>
              </w:rPr>
            </w:pPr>
          </w:p>
          <w:p w:rsidR="00B32295" w:rsidRPr="000D673A" w:rsidRDefault="004A4392" w:rsidP="004A4392">
            <w:pPr>
              <w:pStyle w:val="Content"/>
              <w:bidi/>
              <w:ind w:left="720"/>
              <w:jc w:val="right"/>
              <w:rPr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</w:pPr>
            <w:r w:rsidRPr="000D673A">
              <w:rPr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The covariance between two features </w:t>
            </w:r>
            <w:proofErr w:type="spellStart"/>
            <w:r w:rsidRPr="000D673A">
              <w:rPr>
                <w:rStyle w:val="Emphasis"/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x_j</w:t>
            </w:r>
            <w:proofErr w:type="spellEnd"/>
            <w:r w:rsidRPr="000D673A">
              <w:rPr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 and </w:t>
            </w:r>
            <w:proofErr w:type="spellStart"/>
            <w:r w:rsidRPr="000D673A">
              <w:rPr>
                <w:rStyle w:val="Emphasis"/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x_k</w:t>
            </w:r>
            <w:proofErr w:type="spellEnd"/>
            <w:r w:rsidRPr="000D673A">
              <w:rPr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 on the population level can be calculated via the following equation:</w:t>
            </w:r>
          </w:p>
          <w:p w:rsidR="004A4392" w:rsidRPr="000D673A" w:rsidRDefault="004A4392" w:rsidP="004A4392">
            <w:pPr>
              <w:pStyle w:val="Content"/>
              <w:bidi/>
              <w:ind w:left="720"/>
              <w:jc w:val="center"/>
              <w:rPr>
                <w:rFonts w:cs="B Nazanin"/>
                <w:color w:val="auto"/>
                <w:rtl/>
                <w:lang w:bidi="fa-IR"/>
              </w:rPr>
            </w:pPr>
            <w:r w:rsidRPr="000D673A">
              <w:rPr>
                <w:rFonts w:cs="B Nazanin"/>
                <w:noProof/>
                <w:color w:val="auto"/>
              </w:rPr>
              <w:drawing>
                <wp:inline distT="0" distB="0" distL="0" distR="0">
                  <wp:extent cx="1920240" cy="365760"/>
                  <wp:effectExtent l="0" t="0" r="3810" b="0"/>
                  <wp:docPr id="9" name="Picture 9" descr="https://miro.medium.com/max/200/1*zsJQIL5ZnHRxxqxz0Oxnt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iro.medium.com/max/200/1*zsJQIL5ZnHRxxqxz0Oxnt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73A" w:rsidRPr="000D673A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0B3DF1" w:rsidRPr="000D673A" w:rsidRDefault="000B3DF1" w:rsidP="000B3DF1">
            <w:pPr>
              <w:bidi/>
              <w:rPr>
                <w:rFonts w:cs="B Nazanin"/>
                <w:color w:val="auto"/>
                <w:lang w:bidi="fa-IR"/>
              </w:rPr>
            </w:pPr>
          </w:p>
        </w:tc>
      </w:tr>
      <w:tr w:rsidR="000D673A" w:rsidRPr="000D673A" w:rsidTr="00DF027C">
        <w:trPr>
          <w:trHeight w:val="5931"/>
        </w:trPr>
        <w:tc>
          <w:tcPr>
            <w:tcW w:w="9999" w:type="dxa"/>
          </w:tcPr>
          <w:p w:rsidR="00DF027C" w:rsidRPr="000D673A" w:rsidRDefault="004A4392" w:rsidP="004A4392">
            <w:pPr>
              <w:pStyle w:val="Content"/>
              <w:bidi/>
              <w:jc w:val="right"/>
              <w:rPr>
                <w:rFonts w:cs="B Nazanin"/>
                <w:color w:val="auto"/>
              </w:rPr>
            </w:pPr>
            <w:r w:rsidRPr="000D673A">
              <w:rPr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 </w:t>
            </w:r>
            <w:proofErr w:type="spellStart"/>
            <w:proofErr w:type="gramStart"/>
            <w:r w:rsidRPr="000D673A">
              <w:rPr>
                <w:rStyle w:val="Emphasis"/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μ_j</w:t>
            </w:r>
            <w:proofErr w:type="spellEnd"/>
            <w:proofErr w:type="gramEnd"/>
            <w:r w:rsidRPr="000D673A">
              <w:rPr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 and </w:t>
            </w:r>
            <w:proofErr w:type="spellStart"/>
            <w:r w:rsidRPr="000D673A">
              <w:rPr>
                <w:rStyle w:val="Emphasis"/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μ_k</w:t>
            </w:r>
            <w:proofErr w:type="spellEnd"/>
            <w:r w:rsidRPr="000D673A">
              <w:rPr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 are the sample means of features </w:t>
            </w:r>
            <w:r w:rsidRPr="000D673A">
              <w:rPr>
                <w:rStyle w:val="Emphasis"/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j</w:t>
            </w:r>
            <w:r w:rsidRPr="000D673A">
              <w:rPr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 and </w:t>
            </w:r>
            <w:r w:rsidRPr="000D673A">
              <w:rPr>
                <w:rStyle w:val="Emphasis"/>
                <w:rFonts w:ascii="Georgia" w:hAnsi="Georgia" w:cs="B Nazanin"/>
                <w:color w:val="auto"/>
                <w:spacing w:val="-1"/>
                <w:sz w:val="32"/>
                <w:szCs w:val="32"/>
                <w:shd w:val="clear" w:color="auto" w:fill="FFFFFF"/>
              </w:rPr>
              <w:t>k.</w:t>
            </w:r>
          </w:p>
          <w:p w:rsidR="00DF027C" w:rsidRPr="000D673A" w:rsidRDefault="00DF027C" w:rsidP="000B3DF1">
            <w:pPr>
              <w:pStyle w:val="Content"/>
              <w:bidi/>
              <w:rPr>
                <w:rFonts w:cs="B Nazanin"/>
                <w:color w:val="auto"/>
              </w:rPr>
            </w:pPr>
          </w:p>
          <w:sdt>
            <w:sdtPr>
              <w:rPr>
                <w:rFonts w:cs="B Nazanin"/>
                <w:color w:val="auto"/>
                <w:rtl/>
              </w:rPr>
              <w:id w:val="1005247712"/>
              <w:placeholder>
                <w:docPart w:val="AAF41015C9804C1F8A0C0018F76FAB97"/>
              </w:placeholder>
              <w:temporary/>
              <w:showingPlcHdr/>
              <w15:appearance w15:val="hidden"/>
            </w:sdtPr>
            <w:sdtEndPr/>
            <w:sdtContent>
              <w:p w:rsidR="00DF027C" w:rsidRPr="000D673A" w:rsidRDefault="00DF027C" w:rsidP="000B3DF1">
                <w:pPr>
                  <w:pStyle w:val="Content"/>
                  <w:bidi/>
                  <w:rPr>
                    <w:rFonts w:cs="B Nazanin"/>
                    <w:color w:val="auto"/>
                  </w:rPr>
                </w:pPr>
                <w:r w:rsidRPr="000D673A">
                  <w:rPr>
                    <w:rFonts w:cs="B Nazanin"/>
                    <w:color w:val="auto"/>
                  </w:rPr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2C1703" w:rsidRPr="000D673A" w:rsidRDefault="002C1703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b w:val="0"/>
                <w:i/>
                <w:color w:val="auto"/>
                <w:sz w:val="36"/>
                <w:rtl/>
              </w:rPr>
            </w:pPr>
          </w:p>
          <w:p w:rsidR="00D37D9F" w:rsidRPr="000D673A" w:rsidRDefault="00D37D9F" w:rsidP="002C1703">
            <w:pPr>
              <w:rPr>
                <w:rFonts w:cs="B Nazanin"/>
                <w:color w:val="auto"/>
              </w:rPr>
            </w:pPr>
          </w:p>
          <w:p w:rsidR="00DF027C" w:rsidRPr="000D673A" w:rsidRDefault="002C1703" w:rsidP="002C1703">
            <w:pPr>
              <w:tabs>
                <w:tab w:val="left" w:pos="9255"/>
              </w:tabs>
              <w:jc w:val="right"/>
              <w:rPr>
                <w:rFonts w:cs="B Nazanin"/>
                <w:color w:val="auto"/>
                <w:rtl/>
              </w:rPr>
            </w:pPr>
            <w:proofErr w:type="spellStart"/>
            <w:r w:rsidRPr="000D673A">
              <w:rPr>
                <w:rFonts w:cs="B Nazanin" w:hint="cs"/>
                <w:color w:val="auto"/>
                <w:rtl/>
              </w:rPr>
              <w:t>خروجی</w:t>
            </w:r>
            <w:proofErr w:type="spellEnd"/>
            <w:r w:rsidRPr="000D673A">
              <w:rPr>
                <w:rFonts w:cs="B Nazanin" w:hint="cs"/>
                <w:color w:val="auto"/>
                <w:rtl/>
              </w:rPr>
              <w:t>:</w:t>
            </w:r>
          </w:p>
          <w:p w:rsidR="00D37D9F" w:rsidRPr="000D673A" w:rsidRDefault="00D37D9F" w:rsidP="002C1703">
            <w:pPr>
              <w:tabs>
                <w:tab w:val="left" w:pos="9255"/>
              </w:tabs>
              <w:jc w:val="right"/>
              <w:rPr>
                <w:rFonts w:cs="B Nazanin" w:hint="cs"/>
                <w:color w:val="auto"/>
                <w:rtl/>
              </w:rPr>
            </w:pPr>
          </w:p>
          <w:p w:rsidR="002C1703" w:rsidRPr="000D673A" w:rsidRDefault="00D37D9F" w:rsidP="002C1703">
            <w:pPr>
              <w:tabs>
                <w:tab w:val="left" w:pos="9255"/>
              </w:tabs>
              <w:jc w:val="right"/>
              <w:rPr>
                <w:rFonts w:cs="B Nazanin" w:hint="cs"/>
                <w:color w:val="auto"/>
                <w:rtl/>
                <w:lang w:bidi="fa-IR"/>
              </w:rPr>
            </w:pPr>
            <w:r w:rsidRPr="000D673A">
              <w:rPr>
                <w:rFonts w:cs="B Nazanin" w:hint="cs"/>
                <w:color w:val="auto"/>
                <w:rtl/>
                <w:lang w:bidi="fa-IR"/>
              </w:rPr>
              <w:t>داده ها:</w:t>
            </w:r>
          </w:p>
          <w:p w:rsidR="00D37D9F" w:rsidRPr="000D673A" w:rsidRDefault="00D37D9F" w:rsidP="002C1703">
            <w:pPr>
              <w:tabs>
                <w:tab w:val="left" w:pos="9255"/>
              </w:tabs>
              <w:jc w:val="right"/>
              <w:rPr>
                <w:rFonts w:cs="B Nazanin" w:hint="cs"/>
                <w:color w:val="auto"/>
                <w:rtl/>
                <w:lang w:bidi="fa-IR"/>
              </w:rPr>
            </w:pPr>
            <w:bookmarkStart w:id="0" w:name="_GoBack"/>
            <w:r w:rsidRPr="000D673A">
              <w:rPr>
                <w:rFonts w:cs="B Nazanin"/>
                <w:color w:val="auto"/>
                <w:lang w:bidi="fa-IR"/>
              </w:rPr>
              <w:drawing>
                <wp:inline distT="0" distB="0" distL="0" distR="0" wp14:anchorId="0EA6080A" wp14:editId="15F61F85">
                  <wp:extent cx="6096000" cy="457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DB0119" w:rsidRPr="000D673A" w:rsidRDefault="00DB0119" w:rsidP="00DB0119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</w:rPr>
      </w:pPr>
    </w:p>
    <w:p w:rsidR="000D673A" w:rsidRPr="000D673A" w:rsidRDefault="000D673A" w:rsidP="000D673A">
      <w:pPr>
        <w:bidi/>
        <w:rPr>
          <w:rFonts w:cs="B Nazanin"/>
          <w:color w:val="auto"/>
        </w:rPr>
      </w:pPr>
    </w:p>
    <w:p w:rsidR="00D37D9F" w:rsidRPr="000D673A" w:rsidRDefault="00D37D9F" w:rsidP="00D37D9F">
      <w:pPr>
        <w:bidi/>
        <w:rPr>
          <w:rFonts w:cs="B Nazanin"/>
          <w:color w:val="auto"/>
        </w:rPr>
      </w:pPr>
    </w:p>
    <w:p w:rsidR="0087605E" w:rsidRPr="000D673A" w:rsidRDefault="00D37D9F" w:rsidP="00D37D9F">
      <w:pPr>
        <w:bidi/>
        <w:rPr>
          <w:rFonts w:cs="B Nazanin" w:hint="cs"/>
          <w:color w:val="auto"/>
          <w:rtl/>
          <w:lang w:bidi="fa-IR"/>
        </w:rPr>
      </w:pPr>
      <w:r w:rsidRPr="000D673A">
        <w:rPr>
          <w:rFonts w:cs="B Nazanin" w:hint="cs"/>
          <w:color w:val="auto"/>
          <w:rtl/>
          <w:lang w:bidi="fa-IR"/>
        </w:rPr>
        <w:t xml:space="preserve"> به این شکل مشاهده می شود که داده ها روی یک بعد ت</w:t>
      </w:r>
      <w:r w:rsidR="00DB0119" w:rsidRPr="000D673A">
        <w:rPr>
          <w:rFonts w:cs="B Nazanin" w:hint="cs"/>
          <w:color w:val="auto"/>
          <w:rtl/>
          <w:lang w:bidi="fa-IR"/>
        </w:rPr>
        <w:t>صویر شده اند ( محور افقی)</w:t>
      </w:r>
      <w:r w:rsidR="000D673A" w:rsidRPr="000D673A">
        <w:rPr>
          <w:rFonts w:cs="B Nazanin" w:hint="cs"/>
          <w:color w:val="auto"/>
          <w:rtl/>
          <w:lang w:bidi="fa-IR"/>
        </w:rPr>
        <w:t>:</w:t>
      </w:r>
    </w:p>
    <w:p w:rsidR="00DB0119" w:rsidRPr="000D673A" w:rsidRDefault="00D37D9F" w:rsidP="00D37D9F">
      <w:pPr>
        <w:bidi/>
        <w:rPr>
          <w:rFonts w:cs="B Nazanin"/>
          <w:color w:val="auto"/>
          <w:rtl/>
          <w:lang w:bidi="fa-IR"/>
        </w:rPr>
      </w:pPr>
      <w:r w:rsidRPr="000D673A">
        <w:rPr>
          <w:rFonts w:cs="B Nazanin"/>
          <w:color w:val="auto"/>
          <w:rtl/>
          <w:lang w:bidi="fa-IR"/>
        </w:rPr>
        <w:drawing>
          <wp:inline distT="0" distB="0" distL="0" distR="0" wp14:anchorId="7D14C179" wp14:editId="18347C4E">
            <wp:extent cx="6096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19" w:rsidRPr="000D673A" w:rsidRDefault="00DB0119" w:rsidP="00DB0119">
      <w:pPr>
        <w:bidi/>
        <w:jc w:val="center"/>
        <w:rPr>
          <w:rFonts w:cs="B Nazanin"/>
          <w:color w:val="auto"/>
          <w:rtl/>
          <w:lang w:bidi="fa-IR"/>
        </w:rPr>
      </w:pPr>
      <w:r w:rsidRPr="000D673A">
        <w:rPr>
          <w:rFonts w:cs="B Nazanin"/>
          <w:color w:val="auto"/>
          <w:rtl/>
          <w:lang w:bidi="fa-IR"/>
        </w:rPr>
        <w:drawing>
          <wp:inline distT="0" distB="0" distL="0" distR="0" wp14:anchorId="0B7F6944" wp14:editId="47C23043">
            <wp:extent cx="41148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19" w:rsidRPr="000D673A" w:rsidRDefault="00DB0119" w:rsidP="00DB0119">
      <w:pPr>
        <w:bidi/>
        <w:rPr>
          <w:rFonts w:cs="B Nazanin"/>
          <w:color w:val="auto"/>
          <w:rtl/>
          <w:lang w:bidi="fa-IR"/>
        </w:rPr>
      </w:pPr>
    </w:p>
    <w:p w:rsidR="00DB0119" w:rsidRPr="000D673A" w:rsidRDefault="00DB0119" w:rsidP="00DB0119">
      <w:pPr>
        <w:bidi/>
        <w:rPr>
          <w:rFonts w:cs="B Nazanin" w:hint="cs"/>
          <w:color w:val="auto"/>
          <w:rtl/>
          <w:lang w:bidi="fa-IR"/>
        </w:rPr>
      </w:pPr>
      <w:r w:rsidRPr="000D673A">
        <w:rPr>
          <w:rFonts w:cs="B Nazanin"/>
          <w:color w:val="auto"/>
          <w:rtl/>
          <w:lang w:bidi="fa-IR"/>
        </w:rPr>
        <w:t xml:space="preserve">نقاط </w:t>
      </w:r>
      <w:r w:rsidRPr="000D673A">
        <w:rPr>
          <w:rFonts w:cs="B Nazanin"/>
          <w:color w:val="auto"/>
          <w:lang w:bidi="fa-IR"/>
        </w:rPr>
        <w:t>z</w:t>
      </w:r>
      <w:r w:rsidRPr="000D673A">
        <w:rPr>
          <w:rFonts w:cs="B Nazanin"/>
          <w:color w:val="auto"/>
          <w:rtl/>
          <w:lang w:bidi="fa-IR"/>
        </w:rPr>
        <w:t xml:space="preserve"> تبد</w:t>
      </w:r>
      <w:r w:rsidRPr="000D673A">
        <w:rPr>
          <w:rFonts w:cs="B Nazanin" w:hint="cs"/>
          <w:color w:val="auto"/>
          <w:rtl/>
          <w:lang w:bidi="fa-IR"/>
        </w:rPr>
        <w:t>یل</w:t>
      </w:r>
      <w:r w:rsidRPr="000D673A">
        <w:rPr>
          <w:rFonts w:cs="B Nazanin"/>
          <w:color w:val="auto"/>
          <w:rtl/>
          <w:lang w:bidi="fa-IR"/>
        </w:rPr>
        <w:t xml:space="preserve"> </w:t>
      </w:r>
      <w:r w:rsidRPr="000D673A">
        <w:rPr>
          <w:rFonts w:cs="B Nazanin" w:hint="cs"/>
          <w:color w:val="auto"/>
          <w:rtl/>
          <w:lang w:bidi="fa-IR"/>
        </w:rPr>
        <w:t>یافته</w:t>
      </w:r>
      <w:r w:rsidRPr="000D673A">
        <w:rPr>
          <w:rFonts w:cs="B Nazanin" w:hint="cs"/>
          <w:color w:val="auto"/>
          <w:rtl/>
          <w:lang w:bidi="fa-IR"/>
        </w:rPr>
        <w:t>(نارنجی)</w:t>
      </w:r>
    </w:p>
    <w:p w:rsidR="00DB0119" w:rsidRPr="000D673A" w:rsidRDefault="00DB0119" w:rsidP="00DB0119">
      <w:pPr>
        <w:bidi/>
        <w:rPr>
          <w:rFonts w:cs="B Nazanin"/>
          <w:color w:val="auto"/>
          <w:lang w:bidi="fa-IR"/>
        </w:rPr>
      </w:pPr>
    </w:p>
    <w:p w:rsidR="00DB0119" w:rsidRPr="000D673A" w:rsidRDefault="00DB0119" w:rsidP="00DB0119">
      <w:pPr>
        <w:bidi/>
        <w:rPr>
          <w:rFonts w:cs="B Nazanin"/>
          <w:color w:val="auto"/>
          <w:lang w:bidi="fa-IR"/>
        </w:rPr>
      </w:pPr>
      <w:r w:rsidRPr="000D673A">
        <w:rPr>
          <w:rFonts w:cs="B Nazanin" w:hint="cs"/>
          <w:color w:val="auto"/>
          <w:rtl/>
          <w:lang w:bidi="fa-IR"/>
        </w:rPr>
        <w:t xml:space="preserve">خط </w:t>
      </w:r>
      <w:proofErr w:type="spellStart"/>
      <w:r w:rsidRPr="000D673A">
        <w:rPr>
          <w:rFonts w:cs="B Nazanin"/>
          <w:color w:val="auto"/>
          <w:lang w:bidi="fa-IR"/>
        </w:rPr>
        <w:t>pca</w:t>
      </w:r>
      <w:proofErr w:type="spellEnd"/>
      <w:r w:rsidRPr="000D673A">
        <w:rPr>
          <w:rFonts w:cs="B Nazanin"/>
          <w:color w:val="auto"/>
          <w:lang w:bidi="fa-IR"/>
        </w:rPr>
        <w:t>:</w:t>
      </w:r>
      <w:r w:rsidR="000D673A" w:rsidRPr="000D673A">
        <w:rPr>
          <w:rFonts w:cs="B Nazanin" w:hint="cs"/>
          <w:color w:val="auto"/>
          <w:rtl/>
          <w:lang w:bidi="fa-IR"/>
        </w:rPr>
        <w:t xml:space="preserve"> در محور داده ها:</w:t>
      </w:r>
    </w:p>
    <w:p w:rsidR="000D673A" w:rsidRPr="000D673A" w:rsidRDefault="00DB0119" w:rsidP="00DB0119">
      <w:pPr>
        <w:bidi/>
        <w:rPr>
          <w:rFonts w:cs="B Nazanin"/>
          <w:color w:val="auto"/>
          <w:rtl/>
          <w:lang w:bidi="fa-IR"/>
        </w:rPr>
      </w:pPr>
      <w:r w:rsidRPr="000D673A">
        <w:rPr>
          <w:rFonts w:cs="B Nazanin"/>
          <w:color w:val="auto"/>
          <w:rtl/>
          <w:lang w:bidi="fa-IR"/>
        </w:rPr>
        <w:drawing>
          <wp:inline distT="0" distB="0" distL="0" distR="0" wp14:anchorId="4AD156D6" wp14:editId="18B59BE0">
            <wp:extent cx="60960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3A" w:rsidRPr="000D673A" w:rsidRDefault="000D673A" w:rsidP="000D673A">
      <w:pPr>
        <w:bidi/>
        <w:rPr>
          <w:rFonts w:cs="B Nazanin"/>
          <w:color w:val="auto"/>
          <w:rtl/>
          <w:lang w:bidi="fa-IR"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  <w:lang w:bidi="fa-IR"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  <w:lang w:bidi="fa-IR"/>
        </w:rPr>
      </w:pPr>
    </w:p>
    <w:p w:rsidR="000D673A" w:rsidRPr="000D673A" w:rsidRDefault="000D673A" w:rsidP="000D673A">
      <w:pPr>
        <w:bidi/>
        <w:rPr>
          <w:rFonts w:cs="B Nazanin"/>
          <w:color w:val="auto"/>
          <w:rtl/>
          <w:lang w:bidi="fa-IR"/>
        </w:rPr>
      </w:pPr>
    </w:p>
    <w:p w:rsidR="00DB0119" w:rsidRPr="000D673A" w:rsidRDefault="000D673A" w:rsidP="000D673A">
      <w:pPr>
        <w:bidi/>
        <w:rPr>
          <w:rFonts w:cs="B Nazanin"/>
          <w:color w:val="auto"/>
          <w:rtl/>
          <w:lang w:bidi="fa-IR"/>
        </w:rPr>
      </w:pPr>
      <w:r w:rsidRPr="000D673A">
        <w:rPr>
          <w:rFonts w:cs="B Nazanin" w:hint="cs"/>
          <w:color w:val="auto"/>
          <w:rtl/>
          <w:lang w:bidi="fa-IR"/>
        </w:rPr>
        <w:t>بدین شکل مشاهده شد که کاهش بعد انجام شده است.</w:t>
      </w:r>
    </w:p>
    <w:sectPr w:rsidR="00DB0119" w:rsidRPr="000D673A" w:rsidSect="000D673A">
      <w:headerReference w:type="default" r:id="rId20"/>
      <w:footerReference w:type="default" r:id="rId21"/>
      <w:pgSz w:w="12240" w:h="15840"/>
      <w:pgMar w:top="720" w:right="1152" w:bottom="720" w:left="1152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421" w:rsidRDefault="007D1421">
      <w:r>
        <w:separator/>
      </w:r>
    </w:p>
    <w:p w:rsidR="007D1421" w:rsidRDefault="007D1421"/>
  </w:endnote>
  <w:endnote w:type="continuationSeparator" w:id="0">
    <w:p w:rsidR="007D1421" w:rsidRDefault="007D1421">
      <w:r>
        <w:continuationSeparator/>
      </w:r>
    </w:p>
    <w:p w:rsidR="007D1421" w:rsidRDefault="007D14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73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421" w:rsidRDefault="007D1421">
      <w:r>
        <w:separator/>
      </w:r>
    </w:p>
    <w:p w:rsidR="007D1421" w:rsidRDefault="007D1421"/>
  </w:footnote>
  <w:footnote w:type="continuationSeparator" w:id="0">
    <w:p w:rsidR="007D1421" w:rsidRDefault="007D1421">
      <w:r>
        <w:continuationSeparator/>
      </w:r>
    </w:p>
    <w:p w:rsidR="007D1421" w:rsidRDefault="007D14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4D13"/>
    <w:multiLevelType w:val="multilevel"/>
    <w:tmpl w:val="278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F6C02"/>
    <w:multiLevelType w:val="hybridMultilevel"/>
    <w:tmpl w:val="CFAA33E4"/>
    <w:lvl w:ilvl="0" w:tplc="4D924212">
      <w:numFmt w:val="bullet"/>
      <w:lvlText w:val=""/>
      <w:lvlJc w:val="left"/>
      <w:pPr>
        <w:ind w:left="720" w:hanging="360"/>
      </w:pPr>
      <w:rPr>
        <w:rFonts w:ascii="SymbolMT" w:eastAsia="SymbolMT" w:hAnsiTheme="minorHAnsi" w:cs="B Nazani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963"/>
    <w:multiLevelType w:val="hybridMultilevel"/>
    <w:tmpl w:val="3B10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152E4"/>
    <w:multiLevelType w:val="hybridMultilevel"/>
    <w:tmpl w:val="87461866"/>
    <w:lvl w:ilvl="0" w:tplc="4D924212">
      <w:numFmt w:val="bullet"/>
      <w:lvlText w:val=""/>
      <w:lvlJc w:val="left"/>
      <w:pPr>
        <w:ind w:left="720" w:hanging="360"/>
      </w:pPr>
      <w:rPr>
        <w:rFonts w:ascii="SymbolMT" w:eastAsia="SymbolMT" w:hAnsiTheme="minorHAnsi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E0BB2"/>
    <w:multiLevelType w:val="hybridMultilevel"/>
    <w:tmpl w:val="DE749BFA"/>
    <w:lvl w:ilvl="0" w:tplc="4D924212">
      <w:numFmt w:val="bullet"/>
      <w:lvlText w:val=""/>
      <w:lvlJc w:val="left"/>
      <w:pPr>
        <w:ind w:left="720" w:hanging="360"/>
      </w:pPr>
      <w:rPr>
        <w:rFonts w:ascii="SymbolMT" w:eastAsia="SymbolMT" w:hAnsiTheme="minorHAnsi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F0AB9"/>
    <w:multiLevelType w:val="hybridMultilevel"/>
    <w:tmpl w:val="16C6FEF4"/>
    <w:lvl w:ilvl="0" w:tplc="4D924212">
      <w:numFmt w:val="bullet"/>
      <w:lvlText w:val=""/>
      <w:lvlJc w:val="left"/>
      <w:pPr>
        <w:ind w:left="720" w:hanging="360"/>
      </w:pPr>
      <w:rPr>
        <w:rFonts w:ascii="SymbolMT" w:eastAsia="SymbolMT" w:hAnsiTheme="minorHAnsi" w:cs="B Nazani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A331A"/>
    <w:multiLevelType w:val="multilevel"/>
    <w:tmpl w:val="6D08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77BEC"/>
    <w:multiLevelType w:val="hybridMultilevel"/>
    <w:tmpl w:val="D4F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C1DA3"/>
    <w:multiLevelType w:val="hybridMultilevel"/>
    <w:tmpl w:val="235AA8C8"/>
    <w:lvl w:ilvl="0" w:tplc="4D924212">
      <w:numFmt w:val="bullet"/>
      <w:lvlText w:val=""/>
      <w:lvlJc w:val="left"/>
      <w:pPr>
        <w:ind w:left="720" w:hanging="360"/>
      </w:pPr>
      <w:rPr>
        <w:rFonts w:ascii="SymbolMT" w:eastAsia="SymbolMT" w:hAnsiTheme="minorHAnsi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B7"/>
    <w:rsid w:val="0002482E"/>
    <w:rsid w:val="00050324"/>
    <w:rsid w:val="000A0150"/>
    <w:rsid w:val="000B3DF1"/>
    <w:rsid w:val="000D673A"/>
    <w:rsid w:val="000E63C9"/>
    <w:rsid w:val="00130E9D"/>
    <w:rsid w:val="00150A6D"/>
    <w:rsid w:val="00185B35"/>
    <w:rsid w:val="001B018F"/>
    <w:rsid w:val="001F2BC8"/>
    <w:rsid w:val="001F5F6B"/>
    <w:rsid w:val="00201B06"/>
    <w:rsid w:val="00243EBC"/>
    <w:rsid w:val="00246A35"/>
    <w:rsid w:val="00284348"/>
    <w:rsid w:val="002C1703"/>
    <w:rsid w:val="002E550B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978B7"/>
    <w:rsid w:val="004A4392"/>
    <w:rsid w:val="004B21A5"/>
    <w:rsid w:val="004F61CE"/>
    <w:rsid w:val="005037F0"/>
    <w:rsid w:val="00516A86"/>
    <w:rsid w:val="005275F6"/>
    <w:rsid w:val="00572102"/>
    <w:rsid w:val="005F1BB0"/>
    <w:rsid w:val="006312B6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421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76A07"/>
    <w:rsid w:val="009C7720"/>
    <w:rsid w:val="00A23AFA"/>
    <w:rsid w:val="00A31B3E"/>
    <w:rsid w:val="00A532F3"/>
    <w:rsid w:val="00A6564E"/>
    <w:rsid w:val="00A8489E"/>
    <w:rsid w:val="00AC29F3"/>
    <w:rsid w:val="00B231E5"/>
    <w:rsid w:val="00B32295"/>
    <w:rsid w:val="00C02B87"/>
    <w:rsid w:val="00C4086D"/>
    <w:rsid w:val="00CA1896"/>
    <w:rsid w:val="00CB5B28"/>
    <w:rsid w:val="00CF5371"/>
    <w:rsid w:val="00D0323A"/>
    <w:rsid w:val="00D0559F"/>
    <w:rsid w:val="00D077E9"/>
    <w:rsid w:val="00D37D9F"/>
    <w:rsid w:val="00D42CB7"/>
    <w:rsid w:val="00D5413D"/>
    <w:rsid w:val="00D570A9"/>
    <w:rsid w:val="00D70D02"/>
    <w:rsid w:val="00D770C7"/>
    <w:rsid w:val="00D86945"/>
    <w:rsid w:val="00D90290"/>
    <w:rsid w:val="00DB0119"/>
    <w:rsid w:val="00DD152F"/>
    <w:rsid w:val="00DE213F"/>
    <w:rsid w:val="00DF027C"/>
    <w:rsid w:val="00E00A32"/>
    <w:rsid w:val="00E22ACD"/>
    <w:rsid w:val="00E33264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0FF485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D247E-8CCC-4F8B-860E-FC2A5938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497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32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3264"/>
    <w:rPr>
      <w:color w:val="3592CF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A43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a.wikipedia.org/w/index.php?title=%D9%85%D8%AA%D8%B9%D8%A7%D9%85%D8%AF&amp;action=edit&amp;redlink=1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fa.wikipedia.org/wiki/%D9%85%D8%A7%D8%AA%D8%B1%DB%8C%D8%B3_%DA%A9%D9%88%D8%A7%D8%B1%DB%8C%D8%A7%D9%86%D8%B3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a.wikipedia.org/wiki/%D8%AA%D8%AD%D9%84%DB%8C%D9%84_%D9%85%D8%A4%D9%84%D9%81%D9%87%E2%80%8C%D9%87%D8%A7%DB%8C_%D8%A7%D8%B5%D9%84%DB%8C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fa.wikipedia.org/w/index.php?title=%D9%85%D8%AC%D9%85%D9%88%D8%B9%D9%87_%D8%AF%D8%A7%D8%AF%D9%87%E2%80%8C%D9%87%D8%A7&amp;action=edit&amp;redlink=1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fa.wikipedia.org/wiki/%D8%AA%D8%AC%D8%B2%DB%8C%D9%87_%D9%85%D9%82%D8%AF%D8%A7%D8%B1%D9%87%D8%A7%DB%8C_%D9%85%D9%86%D9%81%D8%B1%D8%A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AJANG-PC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F41015C9804C1F8A0C0018F76FA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FF126-889A-40EE-A577-30237032C451}"/>
      </w:docPartPr>
      <w:docPartBody>
        <w:p w:rsidR="00C17C1B" w:rsidRDefault="007E0427">
          <w:pPr>
            <w:pStyle w:val="AAF41015C9804C1F8A0C0018F76FAB97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27"/>
    <w:rsid w:val="007E0427"/>
    <w:rsid w:val="00C17C1B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63CCA1B121BE4D02A2BBA94980BF3EF9">
    <w:name w:val="63CCA1B121BE4D02A2BBA94980BF3EF9"/>
  </w:style>
  <w:style w:type="paragraph" w:customStyle="1" w:styleId="283878A342D64147BA5E19A38F34AD84">
    <w:name w:val="283878A342D64147BA5E19A38F34AD84"/>
  </w:style>
  <w:style w:type="paragraph" w:customStyle="1" w:styleId="347CBB30D74B4436B00229E2837FB01A">
    <w:name w:val="347CBB30D74B4436B00229E2837FB01A"/>
  </w:style>
  <w:style w:type="paragraph" w:customStyle="1" w:styleId="F8B610BCD5894A2FB4ECC3A533288A9E">
    <w:name w:val="F8B610BCD5894A2FB4ECC3A533288A9E"/>
  </w:style>
  <w:style w:type="paragraph" w:customStyle="1" w:styleId="B70B79AA377244D78A121207817F37AF">
    <w:name w:val="B70B79AA377244D78A121207817F37AF"/>
  </w:style>
  <w:style w:type="paragraph" w:customStyle="1" w:styleId="99507BD7EE704E5F9166533B360CDE7A">
    <w:name w:val="99507BD7EE704E5F9166533B360CDE7A"/>
  </w:style>
  <w:style w:type="paragraph" w:customStyle="1" w:styleId="489F04A9C85A4AFB8B3B3164B225B617">
    <w:name w:val="489F04A9C85A4AFB8B3B3164B225B617"/>
  </w:style>
  <w:style w:type="paragraph" w:customStyle="1" w:styleId="AAF41015C9804C1F8A0C0018F76FAB97">
    <w:name w:val="AAF41015C9804C1F8A0C0018F76FA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05010-A78A-4D16-9804-68EAA0D3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2267</TotalTime>
  <Pages>8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yasaman m</cp:lastModifiedBy>
  <cp:revision>4</cp:revision>
  <cp:lastPrinted>2019-12-06T20:00:00Z</cp:lastPrinted>
  <dcterms:created xsi:type="dcterms:W3CDTF">2019-11-26T16:56:00Z</dcterms:created>
  <dcterms:modified xsi:type="dcterms:W3CDTF">2019-12-06T20:01:00Z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